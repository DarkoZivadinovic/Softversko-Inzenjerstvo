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5415" w14:textId="77777777" w:rsidR="002343C5" w:rsidRPr="00120922" w:rsidRDefault="002343C5">
      <w:pPr>
        <w:pStyle w:val="BodyText"/>
        <w:rPr>
          <w:lang w:val="sr-Latn-RS"/>
        </w:rPr>
      </w:pPr>
    </w:p>
    <w:p w14:paraId="7E6377C7" w14:textId="4A8B4212" w:rsidR="006D0694" w:rsidRDefault="0088308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BG</w:t>
      </w:r>
    </w:p>
    <w:p w14:paraId="37596116" w14:textId="2DB820B2" w:rsidR="00BE16AD" w:rsidRPr="00BE16AD" w:rsidRDefault="0088308C" w:rsidP="00BE16A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BeGreen</w:t>
      </w:r>
    </w:p>
    <w:p w14:paraId="45A5D74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6416D0F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170181E3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FE0A61A" w14:textId="290E769A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</w:t>
      </w:r>
      <w:r w:rsidR="001E1757">
        <w:rPr>
          <w:sz w:val="28"/>
          <w:lang w:val="sr-Latn-CS"/>
        </w:rPr>
        <w:t>2</w:t>
      </w:r>
    </w:p>
    <w:p w14:paraId="5850F59B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10"/>
          <w:footerReference w:type="even" r:id="rId11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4EB240F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4BD87391" w14:textId="77777777">
        <w:tc>
          <w:tcPr>
            <w:tcW w:w="2304" w:type="dxa"/>
          </w:tcPr>
          <w:p w14:paraId="3BD32ABE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F1B85F4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DEEADB1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88A472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30D55A27" w14:textId="77777777">
        <w:tc>
          <w:tcPr>
            <w:tcW w:w="2304" w:type="dxa"/>
          </w:tcPr>
          <w:p w14:paraId="49D657B1" w14:textId="77777777"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AF1CBE">
              <w:rPr>
                <w:lang w:val="sr-Latn-CS"/>
              </w:rPr>
              <w:t>2</w:t>
            </w:r>
            <w:r w:rsidR="006F61C6" w:rsidRPr="006F61C6">
              <w:rPr>
                <w:lang w:val="sr-Latn-CS"/>
              </w:rPr>
              <w:t>.03.20</w:t>
            </w:r>
            <w:r w:rsidR="00AF1CBE"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3EEF0F39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427C316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4742AD7" w14:textId="77777777" w:rsidR="00AF1CBE" w:rsidRDefault="00210E17" w:rsidP="00AF1CBE">
            <w:pPr>
              <w:pStyle w:val="Tabletext"/>
              <w:tabs>
                <w:tab w:val="center" w:pos="1044"/>
              </w:tabs>
              <w:rPr>
                <w:lang w:val="sr-Latn-CS"/>
              </w:rPr>
            </w:pPr>
            <w:r>
              <w:rPr>
                <w:lang w:val="sr-Latn-CS"/>
              </w:rPr>
              <w:t>Mila</w:t>
            </w:r>
            <w:r w:rsidR="00AF1CBE">
              <w:rPr>
                <w:lang w:val="sr-Latn-CS"/>
              </w:rPr>
              <w:t>n Stevanović</w:t>
            </w:r>
          </w:p>
          <w:p w14:paraId="679C39B8" w14:textId="77777777" w:rsidR="00AF1CBE" w:rsidRPr="00AF1CBE" w:rsidRDefault="00AF1CBE" w:rsidP="00AF1CBE">
            <w:pPr>
              <w:pStyle w:val="Tabletext"/>
              <w:tabs>
                <w:tab w:val="center" w:pos="1044"/>
              </w:tabs>
              <w:rPr>
                <w:lang w:val="sr-Latn-RS"/>
              </w:rPr>
            </w:pPr>
            <w:r>
              <w:rPr>
                <w:lang w:val="sr-Latn-CS"/>
              </w:rPr>
              <w:t>Darko Živadinović</w:t>
            </w:r>
          </w:p>
          <w:p w14:paraId="6F5F29D9" w14:textId="77777777" w:rsidR="002343C5" w:rsidRPr="006F61C6" w:rsidRDefault="00AF1CBE" w:rsidP="00AF1CBE">
            <w:pPr>
              <w:pStyle w:val="Tabletext"/>
              <w:tabs>
                <w:tab w:val="center" w:pos="1044"/>
              </w:tabs>
              <w:rPr>
                <w:lang w:val="sr-Latn-CS"/>
              </w:rPr>
            </w:pPr>
            <w:r>
              <w:rPr>
                <w:lang w:val="sr-Latn-CS"/>
              </w:rPr>
              <w:t>Lazar Arsić</w:t>
            </w:r>
            <w:r>
              <w:rPr>
                <w:lang w:val="sr-Latn-CS"/>
              </w:rPr>
              <w:tab/>
            </w:r>
          </w:p>
        </w:tc>
      </w:tr>
      <w:tr w:rsidR="002343C5" w:rsidRPr="006F61C6" w14:paraId="39DD2A8A" w14:textId="77777777">
        <w:tc>
          <w:tcPr>
            <w:tcW w:w="2304" w:type="dxa"/>
          </w:tcPr>
          <w:p w14:paraId="03F04870" w14:textId="43185F60" w:rsidR="002343C5" w:rsidRPr="006F61C6" w:rsidRDefault="00BE1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03.03.2023</w:t>
            </w:r>
          </w:p>
        </w:tc>
        <w:tc>
          <w:tcPr>
            <w:tcW w:w="1152" w:type="dxa"/>
          </w:tcPr>
          <w:p w14:paraId="3417A1FE" w14:textId="2C859747" w:rsidR="002343C5" w:rsidRPr="006F61C6" w:rsidRDefault="00BE1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09AE54AF" w14:textId="024EBC47" w:rsidR="002343C5" w:rsidRPr="006F61C6" w:rsidRDefault="002904A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Izmena dokumenta</w:t>
            </w:r>
          </w:p>
        </w:tc>
        <w:tc>
          <w:tcPr>
            <w:tcW w:w="2304" w:type="dxa"/>
          </w:tcPr>
          <w:p w14:paraId="7D2D2509" w14:textId="77777777" w:rsidR="00BE16AD" w:rsidRDefault="00BE16AD" w:rsidP="00BE16AD">
            <w:pPr>
              <w:pStyle w:val="Tabletext"/>
              <w:tabs>
                <w:tab w:val="center" w:pos="1044"/>
              </w:tabs>
              <w:rPr>
                <w:lang w:val="sr-Latn-CS"/>
              </w:rPr>
            </w:pPr>
            <w:r>
              <w:rPr>
                <w:lang w:val="sr-Latn-CS"/>
              </w:rPr>
              <w:t>Milan Stevanović</w:t>
            </w:r>
          </w:p>
          <w:p w14:paraId="47F2D317" w14:textId="77777777" w:rsidR="00BE16AD" w:rsidRPr="00AF1CBE" w:rsidRDefault="00BE16AD" w:rsidP="00BE16AD">
            <w:pPr>
              <w:pStyle w:val="Tabletext"/>
              <w:tabs>
                <w:tab w:val="center" w:pos="1044"/>
              </w:tabs>
              <w:rPr>
                <w:lang w:val="sr-Latn-RS"/>
              </w:rPr>
            </w:pPr>
            <w:r>
              <w:rPr>
                <w:lang w:val="sr-Latn-CS"/>
              </w:rPr>
              <w:t>Darko Živadinović</w:t>
            </w:r>
          </w:p>
          <w:p w14:paraId="7FF37505" w14:textId="4998E6E8" w:rsidR="002343C5" w:rsidRPr="006F61C6" w:rsidRDefault="00BE16AD" w:rsidP="00BE16A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Arsić</w:t>
            </w:r>
            <w:r>
              <w:rPr>
                <w:lang w:val="sr-Latn-CS"/>
              </w:rPr>
              <w:tab/>
            </w:r>
          </w:p>
        </w:tc>
      </w:tr>
      <w:tr w:rsidR="002343C5" w:rsidRPr="006F61C6" w14:paraId="6CB0F5B8" w14:textId="77777777">
        <w:tc>
          <w:tcPr>
            <w:tcW w:w="2304" w:type="dxa"/>
          </w:tcPr>
          <w:p w14:paraId="74B5D55C" w14:textId="28DDE3C4" w:rsidR="002343C5" w:rsidRPr="006F61C6" w:rsidRDefault="003555D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11.06.2023</w:t>
            </w:r>
          </w:p>
        </w:tc>
        <w:tc>
          <w:tcPr>
            <w:tcW w:w="1152" w:type="dxa"/>
          </w:tcPr>
          <w:p w14:paraId="7EC71378" w14:textId="02D6392B" w:rsidR="002343C5" w:rsidRPr="006F61C6" w:rsidRDefault="009B63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3744" w:type="dxa"/>
          </w:tcPr>
          <w:p w14:paraId="3642D5E9" w14:textId="01C11359" w:rsidR="002343C5" w:rsidRPr="006F61C6" w:rsidRDefault="009B63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verzija</w:t>
            </w:r>
          </w:p>
        </w:tc>
        <w:tc>
          <w:tcPr>
            <w:tcW w:w="2304" w:type="dxa"/>
          </w:tcPr>
          <w:p w14:paraId="7FF29C65" w14:textId="77777777" w:rsidR="009B639C" w:rsidRDefault="009B639C" w:rsidP="009B639C">
            <w:pPr>
              <w:pStyle w:val="Tabletext"/>
              <w:tabs>
                <w:tab w:val="center" w:pos="1044"/>
              </w:tabs>
              <w:rPr>
                <w:lang w:val="sr-Latn-CS"/>
              </w:rPr>
            </w:pPr>
            <w:r>
              <w:rPr>
                <w:lang w:val="sr-Latn-CS"/>
              </w:rPr>
              <w:t>Milan Stevanović</w:t>
            </w:r>
          </w:p>
          <w:p w14:paraId="1966DA83" w14:textId="77777777" w:rsidR="009B639C" w:rsidRPr="00AF1CBE" w:rsidRDefault="009B639C" w:rsidP="009B639C">
            <w:pPr>
              <w:pStyle w:val="Tabletext"/>
              <w:tabs>
                <w:tab w:val="center" w:pos="1044"/>
              </w:tabs>
              <w:rPr>
                <w:lang w:val="sr-Latn-RS"/>
              </w:rPr>
            </w:pPr>
            <w:r>
              <w:rPr>
                <w:lang w:val="sr-Latn-CS"/>
              </w:rPr>
              <w:t>Darko Živadinović</w:t>
            </w:r>
          </w:p>
          <w:p w14:paraId="3D15141A" w14:textId="19D984F8" w:rsidR="002343C5" w:rsidRPr="006F61C6" w:rsidRDefault="009B639C" w:rsidP="009B63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Arsić</w:t>
            </w:r>
            <w:r>
              <w:rPr>
                <w:lang w:val="sr-Latn-CS"/>
              </w:rPr>
              <w:tab/>
            </w:r>
          </w:p>
        </w:tc>
      </w:tr>
      <w:tr w:rsidR="002343C5" w:rsidRPr="006F61C6" w14:paraId="13429DBA" w14:textId="77777777">
        <w:tc>
          <w:tcPr>
            <w:tcW w:w="2304" w:type="dxa"/>
          </w:tcPr>
          <w:p w14:paraId="5BCF909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B280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C6C7F3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95880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7DA9A5C9" w14:textId="77777777" w:rsidR="002343C5" w:rsidRPr="006F61C6" w:rsidRDefault="002343C5">
      <w:pPr>
        <w:rPr>
          <w:lang w:val="sr-Latn-CS"/>
        </w:rPr>
      </w:pPr>
    </w:p>
    <w:p w14:paraId="7049F937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6431799" w14:textId="6DAC46A8" w:rsidR="008C3E26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8C3E26" w:rsidRPr="00FA30B1">
        <w:rPr>
          <w:noProof/>
          <w:lang w:val="sr-Latn-CS"/>
        </w:rPr>
        <w:t>1.</w:t>
      </w:r>
      <w:r w:rsidR="008C3E26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="008C3E26" w:rsidRPr="00FA30B1">
        <w:rPr>
          <w:noProof/>
          <w:lang w:val="sr-Latn-CS"/>
        </w:rPr>
        <w:t>Cilj dokumenta</w:t>
      </w:r>
      <w:r w:rsidR="008C3E26">
        <w:rPr>
          <w:noProof/>
        </w:rPr>
        <w:tab/>
      </w:r>
      <w:r w:rsidR="008C3E26">
        <w:rPr>
          <w:noProof/>
        </w:rPr>
        <w:fldChar w:fldCharType="begin"/>
      </w:r>
      <w:r w:rsidR="008C3E26">
        <w:rPr>
          <w:noProof/>
        </w:rPr>
        <w:instrText xml:space="preserve"> PAGEREF _Toc137406264 \h </w:instrText>
      </w:r>
      <w:r w:rsidR="008C3E26">
        <w:rPr>
          <w:noProof/>
        </w:rPr>
      </w:r>
      <w:r w:rsidR="008C3E26">
        <w:rPr>
          <w:noProof/>
        </w:rPr>
        <w:fldChar w:fldCharType="separate"/>
      </w:r>
      <w:r w:rsidR="008C3E26">
        <w:rPr>
          <w:noProof/>
        </w:rPr>
        <w:t>4</w:t>
      </w:r>
      <w:r w:rsidR="008C3E26">
        <w:rPr>
          <w:noProof/>
        </w:rPr>
        <w:fldChar w:fldCharType="end"/>
      </w:r>
    </w:p>
    <w:p w14:paraId="46ED0BF1" w14:textId="197D5CC0" w:rsidR="008C3E26" w:rsidRDefault="008C3E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FA30B1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FA30B1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F001B5" w14:textId="7C0A2D31" w:rsidR="008C3E26" w:rsidRDefault="008C3E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FA30B1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FA30B1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7E3879" w14:textId="4C040941" w:rsidR="008C3E26" w:rsidRDefault="008C3E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FA30B1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FA30B1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494AE2" w14:textId="1BF12C05" w:rsidR="008C3E26" w:rsidRDefault="008C3E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FA30B1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FA30B1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CA7A2C" w14:textId="7C6DA506" w:rsidR="008C3E26" w:rsidRDefault="008C3E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FA30B1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FA30B1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BDBB0F" w14:textId="4DC179F8" w:rsidR="008C3E26" w:rsidRDefault="008C3E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FA30B1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FA30B1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BDF674" w14:textId="177052E9" w:rsidR="008C3E26" w:rsidRDefault="008C3E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FA30B1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FA30B1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A4AF55" w14:textId="44EBA80C" w:rsidR="008C3E26" w:rsidRDefault="008C3E2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FA30B1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FA30B1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3D1ED1" w14:textId="1CE73F00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5ED41BF4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37406264"/>
      <w:r>
        <w:rPr>
          <w:lang w:val="sr-Latn-CS"/>
        </w:rPr>
        <w:t>Cilj dokumenta</w:t>
      </w:r>
      <w:bookmarkEnd w:id="0"/>
    </w:p>
    <w:p w14:paraId="0A414C4A" w14:textId="77777777" w:rsidR="00A97B47" w:rsidRPr="00A97B47" w:rsidRDefault="00A97B47" w:rsidP="00A97B47">
      <w:pPr>
        <w:rPr>
          <w:lang w:val="sr-Latn-CS"/>
        </w:rPr>
      </w:pPr>
    </w:p>
    <w:p w14:paraId="061874E6" w14:textId="4ED5D79C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AF1CBE">
        <w:rPr>
          <w:lang w:val="sr-Latn-CS"/>
        </w:rPr>
        <w:t xml:space="preserve">razvoj web stranice za </w:t>
      </w:r>
      <w:r w:rsidR="00DF3F6D">
        <w:rPr>
          <w:lang w:val="sr-Latn-CS"/>
        </w:rPr>
        <w:t>izdavanje</w:t>
      </w:r>
      <w:r w:rsidR="00AF1CBE">
        <w:rPr>
          <w:lang w:val="sr-Latn-CS"/>
        </w:rPr>
        <w:t xml:space="preserve"> vikendica.</w:t>
      </w:r>
    </w:p>
    <w:p w14:paraId="73495000" w14:textId="77777777" w:rsidR="002343C5" w:rsidRPr="006F61C6" w:rsidRDefault="006D0694">
      <w:pPr>
        <w:pStyle w:val="Heading1"/>
        <w:rPr>
          <w:lang w:val="sr-Latn-CS"/>
        </w:rPr>
      </w:pPr>
      <w:bookmarkStart w:id="1" w:name="_Toc1374062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5E8F15E5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3247E2CF" w14:textId="77777777"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137406266"/>
      <w:r>
        <w:rPr>
          <w:lang w:val="sr-Latn-CS"/>
        </w:rPr>
        <w:t>Lična karta projekta</w:t>
      </w:r>
      <w:bookmarkEnd w:id="2"/>
    </w:p>
    <w:p w14:paraId="0AD4F944" w14:textId="445288A8" w:rsidR="00F267E3" w:rsidRDefault="00452C20" w:rsidP="00D62E1E">
      <w:pPr>
        <w:pStyle w:val="BodyText"/>
        <w:rPr>
          <w:lang w:val="sr-Latn-CS"/>
        </w:rPr>
      </w:pPr>
      <w:r>
        <w:rPr>
          <w:lang w:val="sr-Latn-CS"/>
        </w:rPr>
        <w:t xml:space="preserve">U </w:t>
      </w:r>
      <w:r w:rsidR="00B10BF0">
        <w:rPr>
          <w:lang w:val="sr-Latn-CS"/>
        </w:rPr>
        <w:t>narednoj tabeli</w:t>
      </w:r>
      <w:r>
        <w:rPr>
          <w:lang w:val="sr-Latn-CS"/>
        </w:rPr>
        <w:t xml:space="preserve"> se nalaze podaci o projektu</w:t>
      </w:r>
      <w:r w:rsidR="00B10BF0">
        <w:rPr>
          <w:lang w:val="sr-Latn-CS"/>
        </w:rPr>
        <w:t xml:space="preserve">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2"/>
        <w:gridCol w:w="5771"/>
      </w:tblGrid>
      <w:tr w:rsidR="00F267E3" w:rsidRPr="00A74DEF" w14:paraId="3408D968" w14:textId="77777777" w:rsidTr="00B10BF0">
        <w:tc>
          <w:tcPr>
            <w:tcW w:w="2835" w:type="dxa"/>
          </w:tcPr>
          <w:p w14:paraId="276B65EB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5E31B565" w14:textId="20D886CD" w:rsidR="00F267E3" w:rsidRPr="00A74DEF" w:rsidRDefault="004A7644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BeGreen</w:t>
            </w:r>
          </w:p>
        </w:tc>
      </w:tr>
      <w:tr w:rsidR="00F267E3" w:rsidRPr="00A74DEF" w14:paraId="1067BAB0" w14:textId="77777777" w:rsidTr="00B10BF0">
        <w:tc>
          <w:tcPr>
            <w:tcW w:w="2835" w:type="dxa"/>
          </w:tcPr>
          <w:p w14:paraId="52892BF8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7368A3FB" w14:textId="77777777" w:rsidR="00F267E3" w:rsidRPr="00A74DEF" w:rsidRDefault="005C1F0C" w:rsidP="00A74DEF">
            <w:pPr>
              <w:rPr>
                <w:lang w:val="sr-Latn-CS"/>
              </w:rPr>
            </w:pPr>
            <w:bookmarkStart w:id="3" w:name="_Hlk128688359"/>
            <w:r>
              <w:rPr>
                <w:lang w:val="sr-Latn-CS"/>
              </w:rPr>
              <w:t>Će</w:t>
            </w:r>
            <w:r w:rsidR="00AF1CBE">
              <w:rPr>
                <w:lang w:val="sr-Latn-CS"/>
              </w:rPr>
              <w:t>Bude</w:t>
            </w:r>
            <w:bookmarkEnd w:id="3"/>
          </w:p>
        </w:tc>
      </w:tr>
      <w:tr w:rsidR="00F267E3" w:rsidRPr="00A74DEF" w14:paraId="27477788" w14:textId="77777777" w:rsidTr="00B10BF0">
        <w:tc>
          <w:tcPr>
            <w:tcW w:w="2835" w:type="dxa"/>
          </w:tcPr>
          <w:p w14:paraId="7671B7FE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03AC851C" w14:textId="77777777" w:rsidR="0085349A" w:rsidRDefault="0085349A" w:rsidP="005A054F">
            <w:pPr>
              <w:rPr>
                <w:lang w:val="sr-Latn-RS"/>
              </w:rPr>
            </w:pPr>
            <w:r>
              <w:rPr>
                <w:lang w:val="sr-Latn-RS"/>
              </w:rPr>
              <w:t>Lazar Arsić 16479 [vođa tima]</w:t>
            </w:r>
          </w:p>
          <w:p w14:paraId="0C7B4423" w14:textId="77777777" w:rsidR="0085349A" w:rsidRDefault="0085349A" w:rsidP="005A054F">
            <w:r>
              <w:t xml:space="preserve">Darko </w:t>
            </w:r>
            <w:proofErr w:type="spellStart"/>
            <w:r>
              <w:t>Živadinović</w:t>
            </w:r>
            <w:proofErr w:type="spellEnd"/>
            <w:r>
              <w:t xml:space="preserve"> 16577</w:t>
            </w:r>
          </w:p>
          <w:p w14:paraId="6FF1B8B2" w14:textId="77777777" w:rsidR="005C1F0C" w:rsidRPr="0085349A" w:rsidRDefault="005C1F0C" w:rsidP="005A054F">
            <w:r>
              <w:t xml:space="preserve">Milan </w:t>
            </w:r>
            <w:proofErr w:type="spellStart"/>
            <w:r>
              <w:t>Stevanović</w:t>
            </w:r>
            <w:proofErr w:type="spellEnd"/>
            <w:r>
              <w:t xml:space="preserve"> 16906</w:t>
            </w:r>
          </w:p>
        </w:tc>
      </w:tr>
      <w:tr w:rsidR="00AB1DE2" w:rsidRPr="003372D3" w14:paraId="0890E9BD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616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0483" w14:textId="5380878E" w:rsidR="00AB1DE2" w:rsidRPr="0085349A" w:rsidRDefault="0085349A" w:rsidP="00AB1DE2">
            <w:pPr>
              <w:rPr>
                <w:lang w:val="sr-Latn-RS"/>
              </w:rPr>
            </w:pPr>
            <w:proofErr w:type="spellStart"/>
            <w:r>
              <w:t>Jako</w:t>
            </w:r>
            <w:proofErr w:type="spellEnd"/>
            <w:r>
              <w:t xml:space="preserve"> je </w:t>
            </w:r>
            <w:proofErr w:type="spellStart"/>
            <w:r>
              <w:t>teško</w:t>
            </w:r>
            <w:proofErr w:type="spellEnd"/>
            <w:r>
              <w:t xml:space="preserve"> </w:t>
            </w:r>
            <w:proofErr w:type="spellStart"/>
            <w:r w:rsidR="00120922">
              <w:t>naći</w:t>
            </w:r>
            <w:proofErr w:type="spellEnd"/>
            <w:r w:rsidR="00120922">
              <w:t xml:space="preserve"> </w:t>
            </w:r>
            <w:proofErr w:type="spellStart"/>
            <w:r w:rsidR="00120922">
              <w:t>i</w:t>
            </w:r>
            <w:proofErr w:type="spellEnd"/>
            <w:r w:rsidR="00120922">
              <w:t xml:space="preserve"> </w:t>
            </w:r>
            <w:proofErr w:type="spellStart"/>
            <w:r w:rsidR="00120922">
              <w:t>iznajmiti</w:t>
            </w:r>
            <w:proofErr w:type="spellEnd"/>
            <w:r w:rsidR="00120922">
              <w:t xml:space="preserve"> </w:t>
            </w:r>
            <w:proofErr w:type="spellStart"/>
            <w:r w:rsidR="00120922">
              <w:t>vikendicu</w:t>
            </w:r>
            <w:proofErr w:type="spellEnd"/>
            <w:r w:rsidR="00120922">
              <w:t xml:space="preserve"> </w:t>
            </w:r>
            <w:proofErr w:type="spellStart"/>
            <w:r w:rsidR="00120922">
              <w:t>ili</w:t>
            </w:r>
            <w:proofErr w:type="spellEnd"/>
            <w:r w:rsidR="00120922">
              <w:t xml:space="preserve"> </w:t>
            </w:r>
            <w:proofErr w:type="spellStart"/>
            <w:r w:rsidR="00120922">
              <w:t>bilo</w:t>
            </w:r>
            <w:proofErr w:type="spellEnd"/>
            <w:r w:rsidR="00120922">
              <w:t xml:space="preserve"> koji </w:t>
            </w:r>
            <w:proofErr w:type="spellStart"/>
            <w:r w:rsidR="00120922">
              <w:t>smeštaj</w:t>
            </w:r>
            <w:proofErr w:type="spellEnd"/>
            <w:r w:rsidR="00120922">
              <w:t xml:space="preserve"> u </w:t>
            </w:r>
            <w:proofErr w:type="spellStart"/>
            <w:r w:rsidR="00120922">
              <w:t>prirodi</w:t>
            </w:r>
            <w:proofErr w:type="spellEnd"/>
          </w:p>
        </w:tc>
      </w:tr>
      <w:tr w:rsidR="00AB1DE2" w:rsidRPr="003372D3" w14:paraId="41120957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AA7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508E" w14:textId="3F199546" w:rsidR="00AB1DE2" w:rsidRPr="00AB1DE2" w:rsidRDefault="00120922" w:rsidP="00AB1DE2">
            <w:proofErr w:type="spellStart"/>
            <w:r>
              <w:t>Korisnike</w:t>
            </w:r>
            <w:proofErr w:type="spellEnd"/>
            <w:r>
              <w:t xml:space="preserve"> koji </w:t>
            </w:r>
            <w:proofErr w:type="spellStart"/>
            <w:r>
              <w:t>žele</w:t>
            </w:r>
            <w:proofErr w:type="spellEnd"/>
            <w:r>
              <w:t xml:space="preserve"> da </w:t>
            </w:r>
            <w:proofErr w:type="spellStart"/>
            <w:r>
              <w:t>odmor</w:t>
            </w:r>
            <w:proofErr w:type="spellEnd"/>
            <w:r>
              <w:t xml:space="preserve"> </w:t>
            </w:r>
            <w:proofErr w:type="spellStart"/>
            <w:r>
              <w:t>provedu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vikendici</w:t>
            </w:r>
            <w:proofErr w:type="spellEnd"/>
            <w:r>
              <w:t xml:space="preserve">, </w:t>
            </w:r>
            <w:proofErr w:type="spellStart"/>
            <w:r>
              <w:t>vlasnike</w:t>
            </w:r>
            <w:proofErr w:type="spellEnd"/>
            <w:r>
              <w:t xml:space="preserve"> </w:t>
            </w:r>
            <w:proofErr w:type="spellStart"/>
            <w:r>
              <w:t>vikendica</w:t>
            </w:r>
            <w:proofErr w:type="spellEnd"/>
            <w:r>
              <w:t xml:space="preserve"> koji </w:t>
            </w:r>
            <w:proofErr w:type="spellStart"/>
            <w:r>
              <w:t>žele</w:t>
            </w:r>
            <w:proofErr w:type="spellEnd"/>
            <w:r>
              <w:t xml:space="preserve"> da </w:t>
            </w:r>
            <w:proofErr w:type="spellStart"/>
            <w:r>
              <w:t>iznajme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smeštaj</w:t>
            </w:r>
            <w:proofErr w:type="spellEnd"/>
          </w:p>
        </w:tc>
      </w:tr>
      <w:tr w:rsidR="00AB1DE2" w:rsidRPr="003372D3" w14:paraId="4680BE6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197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88F3" w14:textId="0AE1CF7E" w:rsidR="00AB1DE2" w:rsidRPr="00AB1DE2" w:rsidRDefault="00CE22F8" w:rsidP="00AB1DE2">
            <w:proofErr w:type="spellStart"/>
            <w:r>
              <w:t>Otežano</w:t>
            </w:r>
            <w:proofErr w:type="spellEnd"/>
            <w:r>
              <w:t xml:space="preserve"> </w:t>
            </w:r>
            <w:proofErr w:type="spellStart"/>
            <w:r>
              <w:t>nalaženje</w:t>
            </w:r>
            <w:proofErr w:type="spellEnd"/>
            <w:r>
              <w:t xml:space="preserve"> </w:t>
            </w:r>
            <w:proofErr w:type="spellStart"/>
            <w:r>
              <w:t>željenih</w:t>
            </w:r>
            <w:proofErr w:type="spellEnd"/>
            <w:r>
              <w:t xml:space="preserve"> </w:t>
            </w:r>
            <w:proofErr w:type="spellStart"/>
            <w:r w:rsidR="003A5DB3">
              <w:t>lokacija</w:t>
            </w:r>
            <w:proofErr w:type="spellEnd"/>
            <w:r>
              <w:t xml:space="preserve"> za </w:t>
            </w:r>
            <w:proofErr w:type="spellStart"/>
            <w:r>
              <w:t>odmor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269E79A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2D0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C3C0" w14:textId="0A5455DD" w:rsidR="00AB1DE2" w:rsidRPr="00AB1DE2" w:rsidRDefault="00CE22F8" w:rsidP="00AB1DE2">
            <w:proofErr w:type="spellStart"/>
            <w:r>
              <w:t>Obezbediti</w:t>
            </w:r>
            <w:proofErr w:type="spellEnd"/>
            <w:r>
              <w:t xml:space="preserve"> web </w:t>
            </w:r>
            <w:proofErr w:type="spellStart"/>
            <w:r>
              <w:t>sajt</w:t>
            </w:r>
            <w:proofErr w:type="spellEnd"/>
            <w:r>
              <w:t xml:space="preserve"> koji </w:t>
            </w:r>
            <w:proofErr w:type="spellStart"/>
            <w:r>
              <w:t>služi</w:t>
            </w:r>
            <w:proofErr w:type="spellEnd"/>
            <w:r>
              <w:t xml:space="preserve"> </w:t>
            </w:r>
            <w:proofErr w:type="spellStart"/>
            <w:r>
              <w:t>isključivo</w:t>
            </w:r>
            <w:proofErr w:type="spellEnd"/>
            <w:r>
              <w:t xml:space="preserve"> za </w:t>
            </w:r>
            <w:proofErr w:type="spellStart"/>
            <w:r>
              <w:t>izdavanje</w:t>
            </w:r>
            <w:proofErr w:type="spellEnd"/>
            <w:r>
              <w:t xml:space="preserve"> </w:t>
            </w:r>
            <w:proofErr w:type="spellStart"/>
            <w:r>
              <w:t>odmarališta</w:t>
            </w:r>
            <w:proofErr w:type="spellEnd"/>
            <w:r>
              <w:t xml:space="preserve"> u </w:t>
            </w:r>
            <w:proofErr w:type="spellStart"/>
            <w:r>
              <w:t>prirodi</w:t>
            </w:r>
            <w:proofErr w:type="spellEnd"/>
          </w:p>
        </w:tc>
      </w:tr>
      <w:tr w:rsidR="00AB1DE2" w:rsidRPr="003372D3" w14:paraId="3D995CDD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2B3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19F3" w14:textId="62947903" w:rsidR="00AB1DE2" w:rsidRPr="00AB1DE2" w:rsidRDefault="00CE22F8" w:rsidP="00AB1DE2">
            <w:proofErr w:type="spellStart"/>
            <w:r>
              <w:t>Osobama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žele</w:t>
            </w:r>
            <w:proofErr w:type="spellEnd"/>
            <w:r>
              <w:t xml:space="preserve"> da </w:t>
            </w:r>
            <w:proofErr w:type="spellStart"/>
            <w:r>
              <w:t>iznajme</w:t>
            </w:r>
            <w:proofErr w:type="spellEnd"/>
            <w:r>
              <w:t xml:space="preserve"> </w:t>
            </w:r>
            <w:proofErr w:type="spellStart"/>
            <w:r>
              <w:t>smeštaj</w:t>
            </w:r>
            <w:proofErr w:type="spellEnd"/>
            <w:r>
              <w:t xml:space="preserve"> u </w:t>
            </w:r>
            <w:proofErr w:type="spellStart"/>
            <w:r>
              <w:t>prirodi</w:t>
            </w:r>
            <w:proofErr w:type="spellEnd"/>
            <w:r>
              <w:t xml:space="preserve">, </w:t>
            </w:r>
            <w:proofErr w:type="spellStart"/>
            <w:r>
              <w:t>vlasnicima</w:t>
            </w:r>
            <w:proofErr w:type="spellEnd"/>
            <w:r>
              <w:t xml:space="preserve"> </w:t>
            </w:r>
            <w:proofErr w:type="spellStart"/>
            <w:r>
              <w:t>smeštaja</w:t>
            </w:r>
            <w:proofErr w:type="spellEnd"/>
            <w:r>
              <w:t xml:space="preserve"> u </w:t>
            </w:r>
            <w:proofErr w:type="spellStart"/>
            <w:r>
              <w:t>prirodi</w:t>
            </w:r>
            <w:proofErr w:type="spellEnd"/>
          </w:p>
        </w:tc>
      </w:tr>
      <w:tr w:rsidR="00AB1DE2" w:rsidRPr="003372D3" w14:paraId="586D135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5F1B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59F7" w14:textId="623AE21E" w:rsidR="00AB1DE2" w:rsidRPr="00AB1DE2" w:rsidRDefault="00CE22F8" w:rsidP="00AB1DE2"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moći</w:t>
            </w:r>
            <w:proofErr w:type="spellEnd"/>
            <w:r>
              <w:t xml:space="preserve"> da </w:t>
            </w:r>
            <w:proofErr w:type="spellStart"/>
            <w:r>
              <w:t>iznajme</w:t>
            </w:r>
            <w:proofErr w:type="spellEnd"/>
            <w:r>
              <w:t>/</w:t>
            </w:r>
            <w:r>
              <w:rPr>
                <w:lang w:val="sr-Latn-RS"/>
              </w:rPr>
              <w:t>izdaju smeštaj u prirodi</w:t>
            </w:r>
            <w:r w:rsidR="00AB1DE2" w:rsidRPr="00AB1DE2">
              <w:t xml:space="preserve"> </w:t>
            </w:r>
          </w:p>
        </w:tc>
      </w:tr>
      <w:tr w:rsidR="00AB1DE2" w:rsidRPr="003372D3" w14:paraId="06D8A3E7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32A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8F19" w14:textId="0415EF50" w:rsidR="00AB1DE2" w:rsidRPr="00AB1DE2" w:rsidRDefault="00CE22F8" w:rsidP="00AB1DE2">
            <w:r>
              <w:t xml:space="preserve">Web </w:t>
            </w:r>
            <w:proofErr w:type="spellStart"/>
            <w:r>
              <w:t>aplikacija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28A0981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850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022E" w14:textId="1B6066A2" w:rsidR="00AB1DE2" w:rsidRPr="00AB1DE2" w:rsidRDefault="00B20556" w:rsidP="00AB1DE2"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pretragu</w:t>
            </w:r>
            <w:proofErr w:type="spellEnd"/>
            <w:r>
              <w:t xml:space="preserve">, </w:t>
            </w:r>
            <w:proofErr w:type="spellStart"/>
            <w:r>
              <w:t>filtriranje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nalaženje</w:t>
            </w:r>
            <w:proofErr w:type="spellEnd"/>
            <w:r>
              <w:t xml:space="preserve"> </w:t>
            </w:r>
            <w:proofErr w:type="spellStart"/>
            <w:r>
              <w:t>slobodnog</w:t>
            </w:r>
            <w:proofErr w:type="spellEnd"/>
            <w:r>
              <w:t xml:space="preserve"> </w:t>
            </w:r>
            <w:proofErr w:type="spellStart"/>
            <w:r>
              <w:t>smeštaja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6434A3B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B473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708D" w14:textId="06527F41" w:rsidR="00AB1DE2" w:rsidRPr="00AB1DE2" w:rsidRDefault="00B20556" w:rsidP="00AB1DE2">
            <w:proofErr w:type="spellStart"/>
            <w:r>
              <w:t>Postojećih</w:t>
            </w:r>
            <w:proofErr w:type="spellEnd"/>
            <w:r>
              <w:t xml:space="preserve"> web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nude </w:t>
            </w:r>
            <w:proofErr w:type="spellStart"/>
            <w:r>
              <w:t>širok</w:t>
            </w:r>
            <w:proofErr w:type="spellEnd"/>
            <w:r>
              <w:t xml:space="preserve"> </w:t>
            </w:r>
            <w:proofErr w:type="spellStart"/>
            <w:r>
              <w:t>spektar</w:t>
            </w:r>
            <w:proofErr w:type="spellEnd"/>
            <w:r>
              <w:t xml:space="preserve"> </w:t>
            </w:r>
            <w:proofErr w:type="spellStart"/>
            <w:r>
              <w:t>smeštaja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taj </w:t>
            </w:r>
            <w:proofErr w:type="spellStart"/>
            <w:r>
              <w:t>način</w:t>
            </w:r>
            <w:proofErr w:type="spellEnd"/>
            <w:r>
              <w:t xml:space="preserve"> </w:t>
            </w:r>
            <w:proofErr w:type="spellStart"/>
            <w:r>
              <w:t>čine</w:t>
            </w:r>
            <w:proofErr w:type="spellEnd"/>
            <w:r>
              <w:t xml:space="preserve"> da </w:t>
            </w:r>
            <w:proofErr w:type="spellStart"/>
            <w:r>
              <w:t>ovaj</w:t>
            </w:r>
            <w:proofErr w:type="spellEnd"/>
            <w:r>
              <w:t xml:space="preserve"> tip </w:t>
            </w:r>
            <w:proofErr w:type="spellStart"/>
            <w:r>
              <w:t>smeštaja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zanemaren</w:t>
            </w:r>
            <w:proofErr w:type="spellEnd"/>
            <w:r w:rsidR="00AB1DE2" w:rsidRPr="00AB1DE2">
              <w:t xml:space="preserve"> </w:t>
            </w:r>
          </w:p>
        </w:tc>
      </w:tr>
      <w:tr w:rsidR="00AB1DE2" w:rsidRPr="003372D3" w14:paraId="6BD25F0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A328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2327" w14:textId="29A87743" w:rsidR="00AB1DE2" w:rsidRPr="00AB1DE2" w:rsidRDefault="00B20556" w:rsidP="00AB1DE2"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>/</w:t>
            </w:r>
            <w:proofErr w:type="spellStart"/>
            <w:r>
              <w:t>vlasnicima</w:t>
            </w:r>
            <w:proofErr w:type="spellEnd"/>
            <w:r>
              <w:t xml:space="preserve"> da </w:t>
            </w:r>
            <w:proofErr w:type="spellStart"/>
            <w:r>
              <w:t>brzo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efikasno</w:t>
            </w:r>
            <w:proofErr w:type="spellEnd"/>
            <w:r>
              <w:t xml:space="preserve"> taj </w:t>
            </w:r>
            <w:proofErr w:type="spellStart"/>
            <w:r>
              <w:t>smeštaj</w:t>
            </w:r>
            <w:proofErr w:type="spellEnd"/>
            <w:r>
              <w:t xml:space="preserve"> </w:t>
            </w:r>
            <w:proofErr w:type="spellStart"/>
            <w:r>
              <w:t>iznajme</w:t>
            </w:r>
            <w:proofErr w:type="spellEnd"/>
            <w:r>
              <w:t>/</w:t>
            </w:r>
            <w:proofErr w:type="spellStart"/>
            <w:r>
              <w:t>izdaju</w:t>
            </w:r>
            <w:proofErr w:type="spellEnd"/>
          </w:p>
        </w:tc>
      </w:tr>
    </w:tbl>
    <w:p w14:paraId="0094F49A" w14:textId="77777777" w:rsidR="00D96EF7" w:rsidRPr="006F61C6" w:rsidRDefault="00D96EF7" w:rsidP="00D96EF7">
      <w:pPr>
        <w:pStyle w:val="Heading1"/>
        <w:rPr>
          <w:lang w:val="sr-Latn-CS"/>
        </w:rPr>
      </w:pPr>
      <w:bookmarkStart w:id="4" w:name="_Toc137406267"/>
      <w:r>
        <w:rPr>
          <w:lang w:val="sr-Latn-CS"/>
        </w:rPr>
        <w:t>Opis projekta</w:t>
      </w:r>
      <w:bookmarkEnd w:id="4"/>
    </w:p>
    <w:p w14:paraId="54EDA183" w14:textId="5DD2CBEE" w:rsidR="00DE28D0" w:rsidRDefault="00DE28D0" w:rsidP="00DE28D0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Lak uvid u informacije o sme</w:t>
      </w:r>
      <w:r>
        <w:rPr>
          <w:lang w:val="sr-Latn-RS"/>
        </w:rPr>
        <w:t>štaju</w:t>
      </w:r>
    </w:p>
    <w:p w14:paraId="3B5A0671" w14:textId="550C198C" w:rsidR="00DE28D0" w:rsidRPr="00A551E2" w:rsidRDefault="00DE28D0" w:rsidP="00DE28D0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Informacije o </w:t>
      </w:r>
      <w:r>
        <w:rPr>
          <w:lang w:val="sr-Latn-RS"/>
        </w:rPr>
        <w:t>lokaciji i tipu smeštaja</w:t>
      </w:r>
    </w:p>
    <w:p w14:paraId="07B5ED74" w14:textId="3324A91E" w:rsidR="00DE28D0" w:rsidRDefault="00DE28D0" w:rsidP="00DE28D0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Podaci o </w:t>
      </w:r>
      <w:r w:rsidR="00721CBF">
        <w:rPr>
          <w:lang w:val="sr-Latn-CS"/>
        </w:rPr>
        <w:t>dostupnosti smeštaja</w:t>
      </w:r>
    </w:p>
    <w:p w14:paraId="2078C130" w14:textId="18C6C896" w:rsidR="00721CBF" w:rsidRPr="003E7687" w:rsidRDefault="00721CBF" w:rsidP="00DE28D0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Podaci o opremljenosti smeštaja</w:t>
      </w:r>
    </w:p>
    <w:p w14:paraId="69632ACB" w14:textId="2AEADD86" w:rsidR="00DE28D0" w:rsidRDefault="00721CBF" w:rsidP="00DE28D0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Efikasno filtriranje smeštaja</w:t>
      </w:r>
    </w:p>
    <w:p w14:paraId="1C6D9BAB" w14:textId="0D9CB25F" w:rsidR="00DE28D0" w:rsidRDefault="00DE28D0" w:rsidP="00DE28D0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Sortiran prikaz dostupnih </w:t>
      </w:r>
      <w:r w:rsidR="00721CBF">
        <w:rPr>
          <w:lang w:val="sr-Latn-CS"/>
        </w:rPr>
        <w:t xml:space="preserve">smeštaja </w:t>
      </w:r>
      <w:r>
        <w:rPr>
          <w:lang w:val="sr-Latn-CS"/>
        </w:rPr>
        <w:t>na osnovu odabranih filtera</w:t>
      </w:r>
    </w:p>
    <w:p w14:paraId="4F73A3F4" w14:textId="6C7CF328" w:rsidR="00721CBF" w:rsidRPr="00395D4D" w:rsidRDefault="00721CBF" w:rsidP="00DE28D0">
      <w:pPr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Mogu</w:t>
      </w:r>
      <w:r>
        <w:rPr>
          <w:lang w:val="sr-Latn-RS"/>
        </w:rPr>
        <w:t>ćnost rezervisanja smeštaja</w:t>
      </w:r>
      <w:r w:rsidR="00395D4D">
        <w:rPr>
          <w:lang w:val="sr-Latn-RS"/>
        </w:rPr>
        <w:t xml:space="preserve"> </w:t>
      </w:r>
    </w:p>
    <w:p w14:paraId="108925E4" w14:textId="643ED90E" w:rsidR="00395D4D" w:rsidRDefault="00395D4D" w:rsidP="00DE28D0">
      <w:pPr>
        <w:numPr>
          <w:ilvl w:val="0"/>
          <w:numId w:val="17"/>
        </w:numPr>
        <w:rPr>
          <w:lang w:val="sr-Latn-CS"/>
        </w:rPr>
      </w:pPr>
      <w:r>
        <w:rPr>
          <w:lang w:val="sr-Latn-RS"/>
        </w:rPr>
        <w:t>Mogućnost dodavanja recenzije od strane korisnika</w:t>
      </w:r>
    </w:p>
    <w:p w14:paraId="256ED10D" w14:textId="0D664D3A" w:rsidR="00DE28D0" w:rsidRDefault="00721CBF" w:rsidP="00DE28D0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Kreiranje naloga o smeštaju</w:t>
      </w:r>
    </w:p>
    <w:p w14:paraId="28AD4F29" w14:textId="77777777" w:rsidR="00721CBF" w:rsidRDefault="00721CBF" w:rsidP="00721CBF">
      <w:pPr>
        <w:numPr>
          <w:ilvl w:val="1"/>
          <w:numId w:val="15"/>
        </w:numPr>
        <w:rPr>
          <w:lang w:val="sr-Latn-CS"/>
        </w:rPr>
      </w:pPr>
      <w:r>
        <w:rPr>
          <w:lang w:val="sr-Latn-CS"/>
        </w:rPr>
        <w:t>Slanje zahteva za dodavanje, ažuriranje i brisanje smeštaja od strane vlasnika</w:t>
      </w:r>
    </w:p>
    <w:p w14:paraId="42147702" w14:textId="3E94D871" w:rsidR="00DE28D0" w:rsidRDefault="00DE28D0" w:rsidP="00DE28D0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Kreiranje i brisanje naloga </w:t>
      </w:r>
      <w:r w:rsidR="00721CBF">
        <w:rPr>
          <w:lang w:val="sr-Latn-CS"/>
        </w:rPr>
        <w:t>vlasnicima</w:t>
      </w:r>
      <w:r>
        <w:rPr>
          <w:lang w:val="sr-Latn-CS"/>
        </w:rPr>
        <w:t xml:space="preserve"> i </w:t>
      </w:r>
      <w:r w:rsidR="00721CBF">
        <w:rPr>
          <w:lang w:val="sr-Latn-CS"/>
        </w:rPr>
        <w:t xml:space="preserve">korisnicima </w:t>
      </w:r>
      <w:r>
        <w:rPr>
          <w:lang w:val="sr-Latn-CS"/>
        </w:rPr>
        <w:t>od strane admina</w:t>
      </w:r>
    </w:p>
    <w:p w14:paraId="2BFD6AEA" w14:textId="544915C5" w:rsidR="00395D4D" w:rsidRDefault="00721CBF" w:rsidP="009B639C">
      <w:pPr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Dodavanje, ažuriranje i brisanje vlasnika/korisnika od strane admina</w:t>
      </w:r>
    </w:p>
    <w:p w14:paraId="13602638" w14:textId="77777777" w:rsidR="009B639C" w:rsidRPr="009B639C" w:rsidRDefault="009B639C" w:rsidP="009B639C">
      <w:pPr>
        <w:ind w:left="2160"/>
        <w:rPr>
          <w:lang w:val="sr-Latn-CS"/>
        </w:rPr>
      </w:pPr>
    </w:p>
    <w:p w14:paraId="7D86DD95" w14:textId="77777777" w:rsidR="00D96EF7" w:rsidRPr="006F61C6" w:rsidRDefault="005A054F" w:rsidP="00D96EF7">
      <w:pPr>
        <w:pStyle w:val="Heading1"/>
        <w:rPr>
          <w:lang w:val="sr-Latn-CS"/>
        </w:rPr>
      </w:pPr>
      <w:bookmarkStart w:id="5" w:name="_Toc137406268"/>
      <w:r>
        <w:rPr>
          <w:lang w:val="sr-Latn-CS"/>
        </w:rPr>
        <w:lastRenderedPageBreak/>
        <w:t>Znanja i veštine potrebne za izradu projekta</w:t>
      </w:r>
      <w:bookmarkEnd w:id="5"/>
    </w:p>
    <w:p w14:paraId="05CE246A" w14:textId="77777777" w:rsidR="00395D4D" w:rsidRDefault="00395D4D" w:rsidP="00395D4D">
      <w:pPr>
        <w:pStyle w:val="BodyText"/>
        <w:numPr>
          <w:ilvl w:val="0"/>
          <w:numId w:val="15"/>
        </w:numPr>
        <w:rPr>
          <w:u w:val="single"/>
          <w:lang w:val="sr-Latn-CS"/>
        </w:rPr>
      </w:pPr>
      <w:r w:rsidRPr="00C06C7C">
        <w:rPr>
          <w:u w:val="single"/>
          <w:lang w:val="sr-Latn-CS"/>
        </w:rPr>
        <w:t>Zahtevane veštine članova tima:</w:t>
      </w:r>
    </w:p>
    <w:p w14:paraId="50579A19" w14:textId="77777777" w:rsidR="00395D4D" w:rsidRDefault="00395D4D" w:rsidP="00395D4D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F</w:t>
      </w:r>
      <w:r w:rsidRPr="00C06C7C">
        <w:rPr>
          <w:lang w:val="sr-Latn-CS"/>
        </w:rPr>
        <w:t>rontend</w:t>
      </w:r>
    </w:p>
    <w:p w14:paraId="4BBF95A3" w14:textId="407E9055" w:rsidR="00395D4D" w:rsidRDefault="00395D4D" w:rsidP="00395D4D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React JS</w:t>
      </w:r>
    </w:p>
    <w:p w14:paraId="0FDC5EEA" w14:textId="77777777" w:rsidR="00395D4D" w:rsidRDefault="00395D4D" w:rsidP="00395D4D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Backend</w:t>
      </w:r>
    </w:p>
    <w:p w14:paraId="1432028A" w14:textId="3744C2C3" w:rsidR="00395D4D" w:rsidRDefault="00395D4D" w:rsidP="00395D4D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ASP.NET Core, </w:t>
      </w:r>
      <w:r w:rsidR="009B639C">
        <w:rPr>
          <w:lang w:val="sr-Latn-CS"/>
        </w:rPr>
        <w:t>MSSQL Server</w:t>
      </w:r>
    </w:p>
    <w:p w14:paraId="5D981F34" w14:textId="77777777" w:rsidR="00395D4D" w:rsidRDefault="00395D4D" w:rsidP="00395D4D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Timski rad</w:t>
      </w:r>
    </w:p>
    <w:p w14:paraId="2FF1FB23" w14:textId="77777777" w:rsidR="00395D4D" w:rsidRDefault="00395D4D" w:rsidP="00395D4D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Dobra komunikacija i saradnja</w:t>
      </w:r>
    </w:p>
    <w:p w14:paraId="713C411B" w14:textId="77777777" w:rsidR="00395D4D" w:rsidRDefault="00395D4D" w:rsidP="00395D4D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Timski duh</w:t>
      </w:r>
    </w:p>
    <w:p w14:paraId="2F9AAF62" w14:textId="77777777" w:rsidR="00395D4D" w:rsidRDefault="00395D4D" w:rsidP="00395D4D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Međusobno poštovanje i podrška</w:t>
      </w:r>
    </w:p>
    <w:p w14:paraId="5C46FEC5" w14:textId="77777777" w:rsidR="00395D4D" w:rsidRDefault="00395D4D" w:rsidP="00395D4D">
      <w:pPr>
        <w:pStyle w:val="BodyText"/>
        <w:numPr>
          <w:ilvl w:val="0"/>
          <w:numId w:val="15"/>
        </w:numPr>
        <w:rPr>
          <w:u w:val="single"/>
          <w:lang w:val="sr-Latn-CS"/>
        </w:rPr>
      </w:pPr>
      <w:r w:rsidRPr="00C06C7C">
        <w:rPr>
          <w:u w:val="single"/>
          <w:lang w:val="sr-Latn-CS"/>
        </w:rPr>
        <w:t>Znanja i veštine članova tima</w:t>
      </w:r>
      <w:r>
        <w:rPr>
          <w:u w:val="single"/>
          <w:lang w:val="sr-Latn-CS"/>
        </w:rPr>
        <w:t>:</w:t>
      </w:r>
    </w:p>
    <w:p w14:paraId="2AA89FF0" w14:textId="65E79E4D" w:rsidR="00395D4D" w:rsidRPr="00A2645F" w:rsidRDefault="00395D4D" w:rsidP="00395D4D">
      <w:pPr>
        <w:pStyle w:val="BodyText"/>
        <w:numPr>
          <w:ilvl w:val="0"/>
          <w:numId w:val="20"/>
        </w:numPr>
        <w:rPr>
          <w:b/>
          <w:lang w:val="sr-Latn-CS"/>
        </w:rPr>
      </w:pPr>
      <w:r>
        <w:rPr>
          <w:b/>
          <w:lang w:val="sr-Latn-CS"/>
        </w:rPr>
        <w:t>Lazar</w:t>
      </w:r>
      <w:r w:rsidRPr="00A2645F">
        <w:rPr>
          <w:b/>
          <w:lang w:val="sr-Latn-CS"/>
        </w:rPr>
        <w:t xml:space="preserve"> </w:t>
      </w:r>
      <w:r>
        <w:rPr>
          <w:b/>
          <w:lang w:val="sr-Latn-CS"/>
        </w:rPr>
        <w:t>Ar</w:t>
      </w:r>
      <w:r w:rsidRPr="00A2645F">
        <w:rPr>
          <w:b/>
          <w:lang w:val="sr-Latn-CS"/>
        </w:rPr>
        <w:t>sić(vođa tima)</w:t>
      </w:r>
      <w:r>
        <w:rPr>
          <w:b/>
          <w:lang w:val="sr-Latn-CS"/>
        </w:rPr>
        <w:t>, br. indeksa 16479</w:t>
      </w:r>
    </w:p>
    <w:p w14:paraId="220C81E5" w14:textId="77777777" w:rsidR="00395D4D" w:rsidRDefault="00395D4D" w:rsidP="00395D4D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Rad u HTML5, CSS, Javascript(JQuery)</w:t>
      </w:r>
    </w:p>
    <w:p w14:paraId="54E00183" w14:textId="77777777" w:rsidR="00395D4D" w:rsidRDefault="00395D4D" w:rsidP="00395D4D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Rad sa bazom podataka MySQL</w:t>
      </w:r>
    </w:p>
    <w:p w14:paraId="30A6D7D5" w14:textId="77777777" w:rsidR="00395D4D" w:rsidRDefault="00395D4D" w:rsidP="00395D4D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Osnove u Node.js</w:t>
      </w:r>
    </w:p>
    <w:p w14:paraId="0BB2C6AC" w14:textId="46E3135B" w:rsidR="00395D4D" w:rsidRDefault="00395D4D" w:rsidP="00395D4D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Razvijene komunikacione</w:t>
      </w:r>
      <w:r w:rsidR="003A5DB3">
        <w:rPr>
          <w:lang w:val="sr-Latn-CS"/>
        </w:rPr>
        <w:t xml:space="preserve"> i liderske sposobnosti</w:t>
      </w:r>
      <w:r>
        <w:rPr>
          <w:lang w:val="sr-Latn-CS"/>
        </w:rPr>
        <w:t xml:space="preserve"> </w:t>
      </w:r>
    </w:p>
    <w:p w14:paraId="12CCE421" w14:textId="4646AC9E" w:rsidR="00395D4D" w:rsidRPr="00A2645F" w:rsidRDefault="00395D4D" w:rsidP="00395D4D">
      <w:pPr>
        <w:pStyle w:val="BodyText"/>
        <w:numPr>
          <w:ilvl w:val="0"/>
          <w:numId w:val="20"/>
        </w:numPr>
        <w:rPr>
          <w:b/>
          <w:lang w:val="sr-Latn-CS"/>
        </w:rPr>
      </w:pPr>
      <w:r>
        <w:rPr>
          <w:b/>
          <w:lang w:val="sr-Latn-CS"/>
        </w:rPr>
        <w:t>Darko</w:t>
      </w:r>
      <w:r w:rsidRPr="00A2645F">
        <w:rPr>
          <w:b/>
          <w:lang w:val="sr-Latn-CS"/>
        </w:rPr>
        <w:t xml:space="preserve"> </w:t>
      </w:r>
      <w:r>
        <w:rPr>
          <w:b/>
          <w:lang w:val="sr-Latn-CS"/>
        </w:rPr>
        <w:t>Živadinović, br indeksa 16577</w:t>
      </w:r>
    </w:p>
    <w:p w14:paraId="5958878D" w14:textId="77777777" w:rsidR="00395D4D" w:rsidRDefault="00395D4D" w:rsidP="00395D4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Rad u HTML5, CSS, Javascript(JQuery)</w:t>
      </w:r>
    </w:p>
    <w:p w14:paraId="34550397" w14:textId="77777777" w:rsidR="00395D4D" w:rsidRDefault="00395D4D" w:rsidP="00395D4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Rad sa bazom podataka MySQL</w:t>
      </w:r>
    </w:p>
    <w:p w14:paraId="3C7789C1" w14:textId="77777777" w:rsidR="00395D4D" w:rsidRDefault="00395D4D" w:rsidP="00395D4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Rad u Photoshop-u</w:t>
      </w:r>
    </w:p>
    <w:p w14:paraId="50EC790B" w14:textId="77777777" w:rsidR="00395D4D" w:rsidRDefault="00395D4D" w:rsidP="00395D4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Razvijene komunikacione sposobnosti</w:t>
      </w:r>
    </w:p>
    <w:p w14:paraId="7E72EE94" w14:textId="2AF5A31A" w:rsidR="00395D4D" w:rsidRPr="00A2645F" w:rsidRDefault="00395D4D" w:rsidP="00395D4D">
      <w:pPr>
        <w:pStyle w:val="BodyText"/>
        <w:numPr>
          <w:ilvl w:val="0"/>
          <w:numId w:val="20"/>
        </w:numPr>
        <w:rPr>
          <w:b/>
          <w:lang w:val="sr-Latn-CS"/>
        </w:rPr>
      </w:pPr>
      <w:r>
        <w:rPr>
          <w:b/>
          <w:lang w:val="sr-Latn-CS"/>
        </w:rPr>
        <w:t>Milan</w:t>
      </w:r>
      <w:r w:rsidRPr="00A2645F">
        <w:rPr>
          <w:b/>
          <w:lang w:val="sr-Latn-CS"/>
        </w:rPr>
        <w:t xml:space="preserve"> </w:t>
      </w:r>
      <w:r>
        <w:rPr>
          <w:b/>
          <w:lang w:val="sr-Latn-CS"/>
        </w:rPr>
        <w:t>Stevanović</w:t>
      </w:r>
      <w:r w:rsidRPr="00A2645F">
        <w:rPr>
          <w:b/>
          <w:lang w:val="sr-Latn-CS"/>
        </w:rPr>
        <w:t>, br. indeksa 16</w:t>
      </w:r>
      <w:r>
        <w:rPr>
          <w:b/>
          <w:lang w:val="sr-Latn-CS"/>
        </w:rPr>
        <w:t>906</w:t>
      </w:r>
    </w:p>
    <w:p w14:paraId="1A37B1E8" w14:textId="77777777" w:rsidR="00395D4D" w:rsidRDefault="00395D4D" w:rsidP="00395D4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Radio sajtove u HTML5, CSS, Javascript(JQuery)</w:t>
      </w:r>
    </w:p>
    <w:p w14:paraId="65B0DAC9" w14:textId="77777777" w:rsidR="00395D4D" w:rsidRDefault="00395D4D" w:rsidP="00395D4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Radio sajtove u WordPressu-u</w:t>
      </w:r>
    </w:p>
    <w:p w14:paraId="4CC63220" w14:textId="77777777" w:rsidR="00395D4D" w:rsidRDefault="00395D4D" w:rsidP="00395D4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Odlično poznavanje Adobe Illustrator-a i dobro poznavanje Photoshopa</w:t>
      </w:r>
    </w:p>
    <w:p w14:paraId="6A7DDF0C" w14:textId="4CB8084B" w:rsidR="00395D4D" w:rsidRDefault="00395D4D" w:rsidP="00395D4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Razvijene komunikacione </w:t>
      </w:r>
    </w:p>
    <w:p w14:paraId="79E2BF00" w14:textId="77777777" w:rsidR="00395D4D" w:rsidRDefault="00395D4D" w:rsidP="00395D4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Radio aplikacije u Android Studiju (Java)</w:t>
      </w:r>
    </w:p>
    <w:p w14:paraId="0AC65592" w14:textId="77777777" w:rsidR="00395D4D" w:rsidRPr="000A442B" w:rsidRDefault="00395D4D" w:rsidP="00395D4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RS"/>
        </w:rPr>
        <w:t>Željan da uči više o web dizajnu i programiranju (React, Node.js, itd.)</w:t>
      </w:r>
    </w:p>
    <w:p w14:paraId="1E73E5D5" w14:textId="77777777" w:rsidR="005A054F" w:rsidRPr="006F61C6" w:rsidRDefault="00835400" w:rsidP="005A054F">
      <w:pPr>
        <w:pStyle w:val="Heading1"/>
        <w:rPr>
          <w:lang w:val="sr-Latn-CS"/>
        </w:rPr>
      </w:pPr>
      <w:bookmarkStart w:id="6" w:name="_Toc137406269"/>
      <w:r>
        <w:rPr>
          <w:lang w:val="sr-Latn-CS"/>
        </w:rPr>
        <w:t>Cilj i motivacija tima</w:t>
      </w:r>
      <w:bookmarkEnd w:id="6"/>
    </w:p>
    <w:p w14:paraId="05C5C5CE" w14:textId="77777777" w:rsidR="00BE16AD" w:rsidRPr="00BE16AD" w:rsidRDefault="00BE16AD" w:rsidP="00BE16AD">
      <w:pPr>
        <w:keepLines/>
        <w:numPr>
          <w:ilvl w:val="0"/>
          <w:numId w:val="24"/>
        </w:numPr>
        <w:spacing w:after="120"/>
        <w:rPr>
          <w:u w:val="single"/>
          <w:lang w:val="sr-Latn-CS"/>
        </w:rPr>
      </w:pPr>
      <w:r w:rsidRPr="00BE16AD">
        <w:rPr>
          <w:u w:val="single"/>
          <w:lang w:val="sr-Latn-CS"/>
        </w:rPr>
        <w:t>Cilj tima:</w:t>
      </w:r>
    </w:p>
    <w:p w14:paraId="0F423659" w14:textId="77777777" w:rsidR="00BE16AD" w:rsidRPr="00BE16AD" w:rsidRDefault="00BE16AD" w:rsidP="00BE16AD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t>Sticanje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iskustva</w:t>
      </w:r>
      <w:proofErr w:type="spellEnd"/>
      <w:r w:rsidRPr="00BE16AD">
        <w:rPr>
          <w:color w:val="000000"/>
          <w:lang w:eastAsia="en-US"/>
        </w:rPr>
        <w:t xml:space="preserve"> u </w:t>
      </w:r>
      <w:proofErr w:type="spellStart"/>
      <w:r w:rsidRPr="00BE16AD">
        <w:rPr>
          <w:color w:val="000000"/>
          <w:lang w:eastAsia="en-US"/>
        </w:rPr>
        <w:t>timskom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radu</w:t>
      </w:r>
      <w:proofErr w:type="spellEnd"/>
    </w:p>
    <w:p w14:paraId="7A2BA4E2" w14:textId="77777777" w:rsidR="00BE16AD" w:rsidRPr="00BE16AD" w:rsidRDefault="00BE16AD" w:rsidP="00BE16AD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Lični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napredak</w:t>
      </w:r>
      <w:proofErr w:type="spellEnd"/>
    </w:p>
    <w:p w14:paraId="776166E9" w14:textId="77777777" w:rsidR="00BE16AD" w:rsidRPr="00BE16AD" w:rsidRDefault="00BE16AD" w:rsidP="00BE16AD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Razvoj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komunikacije</w:t>
      </w:r>
      <w:proofErr w:type="spellEnd"/>
      <w:r w:rsidRPr="00BE16AD">
        <w:rPr>
          <w:color w:val="000000"/>
          <w:lang w:eastAsia="en-US"/>
        </w:rPr>
        <w:t xml:space="preserve"> u </w:t>
      </w:r>
      <w:proofErr w:type="spellStart"/>
      <w:r w:rsidRPr="00BE16AD">
        <w:rPr>
          <w:color w:val="000000"/>
          <w:lang w:eastAsia="en-US"/>
        </w:rPr>
        <w:t>timu</w:t>
      </w:r>
      <w:proofErr w:type="spellEnd"/>
    </w:p>
    <w:p w14:paraId="6EB5FFBD" w14:textId="77777777" w:rsidR="00BE16AD" w:rsidRPr="00BE16AD" w:rsidRDefault="00BE16AD" w:rsidP="00BE16AD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t>Sticanje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iskustva</w:t>
      </w:r>
      <w:proofErr w:type="spellEnd"/>
      <w:r w:rsidRPr="00BE16AD">
        <w:rPr>
          <w:color w:val="000000"/>
          <w:lang w:eastAsia="en-US"/>
        </w:rPr>
        <w:t xml:space="preserve"> u </w:t>
      </w:r>
      <w:proofErr w:type="spellStart"/>
      <w:r w:rsidRPr="00BE16AD">
        <w:rPr>
          <w:color w:val="000000"/>
          <w:lang w:eastAsia="en-US"/>
        </w:rPr>
        <w:t>razvoju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realnih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softverskih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proizvoda</w:t>
      </w:r>
      <w:proofErr w:type="spellEnd"/>
    </w:p>
    <w:p w14:paraId="5720E2AE" w14:textId="77777777" w:rsidR="00BE16AD" w:rsidRPr="00BE16AD" w:rsidRDefault="00BE16AD" w:rsidP="00BE16AD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lastRenderedPageBreak/>
        <w:t>Razvoj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timskog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duha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i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rada</w:t>
      </w:r>
      <w:proofErr w:type="spellEnd"/>
      <w:r w:rsidRPr="00BE16AD">
        <w:rPr>
          <w:color w:val="000000"/>
          <w:lang w:eastAsia="en-US"/>
        </w:rPr>
        <w:t xml:space="preserve"> u </w:t>
      </w:r>
      <w:proofErr w:type="spellStart"/>
      <w:r w:rsidRPr="00BE16AD">
        <w:rPr>
          <w:color w:val="000000"/>
          <w:lang w:eastAsia="en-US"/>
        </w:rPr>
        <w:t>timu</w:t>
      </w:r>
      <w:proofErr w:type="spellEnd"/>
    </w:p>
    <w:p w14:paraId="23A51224" w14:textId="77777777" w:rsidR="00BE16AD" w:rsidRPr="00BE16AD" w:rsidRDefault="00BE16AD" w:rsidP="00BE16AD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t>Ciljevi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članova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tima</w:t>
      </w:r>
      <w:proofErr w:type="spellEnd"/>
      <w:r w:rsidRPr="00BE16AD">
        <w:rPr>
          <w:color w:val="000000"/>
          <w:lang w:eastAsia="en-US"/>
        </w:rPr>
        <w:t>:</w:t>
      </w:r>
    </w:p>
    <w:p w14:paraId="0EB5BC42" w14:textId="7E53E9EA" w:rsidR="00BE16AD" w:rsidRPr="00BE16AD" w:rsidRDefault="00BE16AD" w:rsidP="00BE16AD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r w:rsidRPr="00BE16AD">
        <w:rPr>
          <w:color w:val="000000"/>
          <w:lang w:eastAsia="en-US"/>
        </w:rPr>
        <w:t xml:space="preserve">Lazar </w:t>
      </w:r>
      <w:proofErr w:type="spellStart"/>
      <w:r w:rsidRPr="00BE16AD">
        <w:rPr>
          <w:color w:val="000000"/>
          <w:lang w:eastAsia="en-US"/>
        </w:rPr>
        <w:t>Arsić</w:t>
      </w:r>
      <w:proofErr w:type="spellEnd"/>
    </w:p>
    <w:p w14:paraId="6D03E6E6" w14:textId="77777777" w:rsidR="00BE16AD" w:rsidRPr="00BE16AD" w:rsidRDefault="00BE16AD" w:rsidP="00BE16AD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t>Sticanje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iskustva</w:t>
      </w:r>
      <w:proofErr w:type="spellEnd"/>
      <w:r w:rsidRPr="00BE16AD">
        <w:rPr>
          <w:color w:val="000000"/>
          <w:lang w:eastAsia="en-US"/>
        </w:rPr>
        <w:t xml:space="preserve"> u </w:t>
      </w:r>
      <w:proofErr w:type="spellStart"/>
      <w:r w:rsidRPr="00BE16AD">
        <w:rPr>
          <w:color w:val="000000"/>
          <w:lang w:eastAsia="en-US"/>
        </w:rPr>
        <w:t>projektovanju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softvera</w:t>
      </w:r>
      <w:proofErr w:type="spellEnd"/>
    </w:p>
    <w:p w14:paraId="49BDE4DD" w14:textId="77777777" w:rsidR="00BE16AD" w:rsidRPr="00BE16AD" w:rsidRDefault="00BE16AD" w:rsidP="00BE16AD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t>Unapređenje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znanja</w:t>
      </w:r>
      <w:proofErr w:type="spellEnd"/>
      <w:r w:rsidRPr="00BE16AD">
        <w:rPr>
          <w:color w:val="000000"/>
          <w:lang w:eastAsia="en-US"/>
        </w:rPr>
        <w:t xml:space="preserve"> u </w:t>
      </w:r>
      <w:proofErr w:type="spellStart"/>
      <w:r w:rsidRPr="00BE16AD">
        <w:rPr>
          <w:color w:val="000000"/>
          <w:lang w:eastAsia="en-US"/>
        </w:rPr>
        <w:t>projektovanju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baza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podataka</w:t>
      </w:r>
      <w:proofErr w:type="spellEnd"/>
    </w:p>
    <w:p w14:paraId="1501CDED" w14:textId="77777777" w:rsidR="00BE16AD" w:rsidRPr="00BE16AD" w:rsidRDefault="00BE16AD" w:rsidP="00BE16AD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t>Unapređenje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znanja</w:t>
      </w:r>
      <w:proofErr w:type="spellEnd"/>
      <w:r w:rsidRPr="00BE16AD">
        <w:rPr>
          <w:color w:val="000000"/>
          <w:lang w:eastAsia="en-US"/>
        </w:rPr>
        <w:t xml:space="preserve"> u backend </w:t>
      </w:r>
      <w:proofErr w:type="spellStart"/>
      <w:r w:rsidRPr="00BE16AD">
        <w:rPr>
          <w:color w:val="000000"/>
          <w:lang w:eastAsia="en-US"/>
        </w:rPr>
        <w:t>programniranju</w:t>
      </w:r>
      <w:proofErr w:type="spellEnd"/>
    </w:p>
    <w:p w14:paraId="0145B632" w14:textId="07CD8087" w:rsidR="00BE16AD" w:rsidRPr="00BE16AD" w:rsidRDefault="00BE16AD" w:rsidP="00BE16AD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r w:rsidRPr="00BE16AD">
        <w:rPr>
          <w:color w:val="000000"/>
          <w:lang w:eastAsia="en-US"/>
        </w:rPr>
        <w:t xml:space="preserve">Darko </w:t>
      </w:r>
      <w:proofErr w:type="spellStart"/>
      <w:r w:rsidRPr="00BE16AD">
        <w:rPr>
          <w:color w:val="000000"/>
          <w:lang w:eastAsia="en-US"/>
        </w:rPr>
        <w:t>Živadinović</w:t>
      </w:r>
      <w:proofErr w:type="spellEnd"/>
    </w:p>
    <w:p w14:paraId="6A6B5F5F" w14:textId="77777777" w:rsidR="00BE16AD" w:rsidRPr="00BE16AD" w:rsidRDefault="00BE16AD" w:rsidP="00BE16AD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t>Sticanje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iskustva</w:t>
      </w:r>
      <w:proofErr w:type="spellEnd"/>
      <w:r w:rsidRPr="00BE16AD">
        <w:rPr>
          <w:color w:val="000000"/>
          <w:lang w:eastAsia="en-US"/>
        </w:rPr>
        <w:t xml:space="preserve"> u </w:t>
      </w:r>
      <w:proofErr w:type="spellStart"/>
      <w:r w:rsidRPr="00BE16AD">
        <w:rPr>
          <w:color w:val="000000"/>
          <w:lang w:eastAsia="en-US"/>
        </w:rPr>
        <w:t>dizajnu</w:t>
      </w:r>
      <w:proofErr w:type="spellEnd"/>
      <w:r w:rsidRPr="00BE16AD">
        <w:rPr>
          <w:color w:val="000000"/>
          <w:lang w:eastAsia="en-US"/>
        </w:rPr>
        <w:t xml:space="preserve"> user interface-a</w:t>
      </w:r>
    </w:p>
    <w:p w14:paraId="3436BD18" w14:textId="77777777" w:rsidR="00BE16AD" w:rsidRPr="00BE16AD" w:rsidRDefault="00BE16AD" w:rsidP="00BE16AD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t>Unapređenje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znanja</w:t>
      </w:r>
      <w:proofErr w:type="spellEnd"/>
      <w:r w:rsidRPr="00BE16AD">
        <w:rPr>
          <w:color w:val="000000"/>
          <w:lang w:eastAsia="en-US"/>
        </w:rPr>
        <w:t xml:space="preserve"> u frontend </w:t>
      </w:r>
      <w:proofErr w:type="spellStart"/>
      <w:r w:rsidRPr="00BE16AD">
        <w:rPr>
          <w:color w:val="000000"/>
          <w:lang w:eastAsia="en-US"/>
        </w:rPr>
        <w:t>programiranju</w:t>
      </w:r>
      <w:proofErr w:type="spellEnd"/>
    </w:p>
    <w:p w14:paraId="33011125" w14:textId="3A6736AA" w:rsidR="00BE16AD" w:rsidRPr="00BE16AD" w:rsidRDefault="00BE16AD" w:rsidP="00BE16AD">
      <w:pPr>
        <w:keepLines/>
        <w:numPr>
          <w:ilvl w:val="0"/>
          <w:numId w:val="25"/>
        </w:numPr>
        <w:spacing w:after="120"/>
        <w:rPr>
          <w:lang w:val="sr-Latn-CS"/>
        </w:rPr>
      </w:pPr>
      <w:r w:rsidRPr="00BE16AD">
        <w:rPr>
          <w:lang w:val="sr-Latn-CS"/>
        </w:rPr>
        <w:t>Milan Stevanović</w:t>
      </w:r>
    </w:p>
    <w:p w14:paraId="4AFB8099" w14:textId="77777777" w:rsidR="00BE16AD" w:rsidRPr="00BE16AD" w:rsidRDefault="00BE16AD" w:rsidP="00BE16AD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t>Sticanje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iskustva</w:t>
      </w:r>
      <w:proofErr w:type="spellEnd"/>
      <w:r w:rsidRPr="00BE16AD">
        <w:rPr>
          <w:color w:val="000000"/>
          <w:lang w:eastAsia="en-US"/>
        </w:rPr>
        <w:t xml:space="preserve"> u backend </w:t>
      </w:r>
      <w:proofErr w:type="spellStart"/>
      <w:r w:rsidRPr="00BE16AD">
        <w:rPr>
          <w:color w:val="000000"/>
          <w:lang w:eastAsia="en-US"/>
        </w:rPr>
        <w:t>programiranju</w:t>
      </w:r>
      <w:proofErr w:type="spellEnd"/>
    </w:p>
    <w:p w14:paraId="2D81445A" w14:textId="77777777" w:rsidR="00BE16AD" w:rsidRPr="00BE16AD" w:rsidRDefault="00BE16AD" w:rsidP="00BE16AD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t>Unapređenje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znanja</w:t>
      </w:r>
      <w:proofErr w:type="spellEnd"/>
      <w:r w:rsidRPr="00BE16AD">
        <w:rPr>
          <w:color w:val="000000"/>
          <w:lang w:eastAsia="en-US"/>
        </w:rPr>
        <w:t xml:space="preserve"> u frontend </w:t>
      </w:r>
      <w:proofErr w:type="spellStart"/>
      <w:r w:rsidRPr="00BE16AD">
        <w:rPr>
          <w:color w:val="000000"/>
          <w:lang w:eastAsia="en-US"/>
        </w:rPr>
        <w:t>programiranju</w:t>
      </w:r>
      <w:proofErr w:type="spellEnd"/>
    </w:p>
    <w:p w14:paraId="5327F135" w14:textId="77777777" w:rsidR="00BE16AD" w:rsidRPr="00BE16AD" w:rsidRDefault="00BE16AD" w:rsidP="00BE16AD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color w:val="000000"/>
          <w:lang w:eastAsia="en-US"/>
        </w:rPr>
      </w:pPr>
      <w:proofErr w:type="spellStart"/>
      <w:r w:rsidRPr="00BE16AD">
        <w:rPr>
          <w:color w:val="000000"/>
          <w:lang w:eastAsia="en-US"/>
        </w:rPr>
        <w:t>Učenje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novih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tehnologija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i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razvijanje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dosadašnjih</w:t>
      </w:r>
      <w:proofErr w:type="spellEnd"/>
      <w:r w:rsidRPr="00BE16AD">
        <w:rPr>
          <w:color w:val="000000"/>
          <w:lang w:eastAsia="en-US"/>
        </w:rPr>
        <w:t xml:space="preserve"> </w:t>
      </w:r>
      <w:proofErr w:type="spellStart"/>
      <w:r w:rsidRPr="00BE16AD">
        <w:rPr>
          <w:color w:val="000000"/>
          <w:lang w:eastAsia="en-US"/>
        </w:rPr>
        <w:t>veština</w:t>
      </w:r>
      <w:proofErr w:type="spellEnd"/>
    </w:p>
    <w:p w14:paraId="0470FA89" w14:textId="77777777" w:rsidR="00835400" w:rsidRPr="006F61C6" w:rsidRDefault="00835400" w:rsidP="00835400">
      <w:pPr>
        <w:pStyle w:val="Heading1"/>
        <w:rPr>
          <w:lang w:val="sr-Latn-CS"/>
        </w:rPr>
      </w:pPr>
      <w:bookmarkStart w:id="7" w:name="_Toc137406270"/>
      <w:r>
        <w:rPr>
          <w:lang w:val="sr-Latn-CS"/>
        </w:rPr>
        <w:t>Vođa tima</w:t>
      </w:r>
      <w:bookmarkEnd w:id="7"/>
    </w:p>
    <w:p w14:paraId="56BC4FC4" w14:textId="77777777" w:rsidR="00BE16AD" w:rsidRPr="00BE16AD" w:rsidRDefault="00BE16AD" w:rsidP="00BE16AD">
      <w:pPr>
        <w:pStyle w:val="BodyText"/>
        <w:rPr>
          <w:lang w:val="sr-Latn-CS"/>
        </w:rPr>
      </w:pPr>
      <w:r w:rsidRPr="00BE16AD">
        <w:rPr>
          <w:lang w:val="sr-Latn-RS"/>
        </w:rPr>
        <w:t xml:space="preserve">Kriterijumi za izbor vođe </w:t>
      </w:r>
      <w:r w:rsidRPr="00BE16AD">
        <w:rPr>
          <w:lang w:val="sr-Latn-CS"/>
        </w:rPr>
        <w:t>tima:</w:t>
      </w:r>
    </w:p>
    <w:p w14:paraId="114CEB99" w14:textId="77777777" w:rsidR="00BE16AD" w:rsidRPr="00993F07" w:rsidRDefault="00BE16AD" w:rsidP="00BE16AD">
      <w:pPr>
        <w:pStyle w:val="BodyText"/>
        <w:numPr>
          <w:ilvl w:val="0"/>
          <w:numId w:val="24"/>
        </w:numPr>
        <w:rPr>
          <w:u w:val="single"/>
          <w:lang w:val="sr-Latn-CS"/>
        </w:rPr>
      </w:pPr>
      <w:proofErr w:type="spellStart"/>
      <w:r w:rsidRPr="00993F07">
        <w:rPr>
          <w:color w:val="000000"/>
        </w:rPr>
        <w:t>Socijalne</w:t>
      </w:r>
      <w:proofErr w:type="spellEnd"/>
      <w:r w:rsidRPr="00993F07">
        <w:rPr>
          <w:color w:val="000000"/>
        </w:rPr>
        <w:t xml:space="preserve"> </w:t>
      </w:r>
      <w:proofErr w:type="spellStart"/>
      <w:r w:rsidRPr="00993F07">
        <w:rPr>
          <w:color w:val="000000"/>
        </w:rPr>
        <w:t>sposobnosti</w:t>
      </w:r>
      <w:proofErr w:type="spellEnd"/>
      <w:r w:rsidRPr="00993F07">
        <w:rPr>
          <w:color w:val="000000"/>
        </w:rPr>
        <w:t xml:space="preserve"> </w:t>
      </w:r>
      <w:proofErr w:type="spellStart"/>
      <w:r w:rsidRPr="00993F07">
        <w:rPr>
          <w:color w:val="000000"/>
        </w:rPr>
        <w:t>i</w:t>
      </w:r>
      <w:proofErr w:type="spellEnd"/>
      <w:r w:rsidRPr="00993F07">
        <w:rPr>
          <w:color w:val="000000"/>
        </w:rPr>
        <w:t xml:space="preserve"> </w:t>
      </w:r>
      <w:proofErr w:type="spellStart"/>
      <w:r w:rsidRPr="00993F07">
        <w:rPr>
          <w:color w:val="000000"/>
        </w:rPr>
        <w:t>organizacione</w:t>
      </w:r>
      <w:proofErr w:type="spellEnd"/>
      <w:r w:rsidRPr="00993F07">
        <w:rPr>
          <w:color w:val="000000"/>
        </w:rPr>
        <w:t xml:space="preserve"> </w:t>
      </w:r>
      <w:proofErr w:type="spellStart"/>
      <w:r w:rsidRPr="00993F07">
        <w:rPr>
          <w:color w:val="000000"/>
        </w:rPr>
        <w:t>veštin</w:t>
      </w:r>
      <w:r>
        <w:rPr>
          <w:color w:val="000000"/>
        </w:rPr>
        <w:t>e</w:t>
      </w:r>
      <w:proofErr w:type="spellEnd"/>
    </w:p>
    <w:p w14:paraId="4EF6F471" w14:textId="77777777" w:rsidR="00BE16AD" w:rsidRPr="00993F07" w:rsidRDefault="00BE16AD" w:rsidP="00BE16AD">
      <w:pPr>
        <w:pStyle w:val="BodyText"/>
        <w:numPr>
          <w:ilvl w:val="0"/>
          <w:numId w:val="24"/>
        </w:numPr>
        <w:rPr>
          <w:u w:val="single"/>
          <w:lang w:val="sr-Latn-CS"/>
        </w:rPr>
      </w:pPr>
      <w:proofErr w:type="spellStart"/>
      <w:r>
        <w:rPr>
          <w:color w:val="000000"/>
        </w:rPr>
        <w:t>Odlično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poznavanje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tehnologije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izradu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</w:p>
    <w:p w14:paraId="730C852A" w14:textId="77777777" w:rsidR="00BE16AD" w:rsidRPr="00477C2F" w:rsidRDefault="00BE16AD" w:rsidP="00BE16AD">
      <w:pPr>
        <w:pStyle w:val="BodyText"/>
        <w:numPr>
          <w:ilvl w:val="0"/>
          <w:numId w:val="24"/>
        </w:numPr>
        <w:rPr>
          <w:u w:val="single"/>
          <w:lang w:val="sr-Latn-CS"/>
        </w:rPr>
      </w:pPr>
      <w:proofErr w:type="spellStart"/>
      <w:r>
        <w:rPr>
          <w:color w:val="000000"/>
        </w:rPr>
        <w:t>Sposobnost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motivacije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ostatka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tima</w:t>
      </w:r>
      <w:proofErr w:type="spellEnd"/>
    </w:p>
    <w:p w14:paraId="425D8E99" w14:textId="77777777" w:rsidR="00BE16AD" w:rsidRPr="00477C2F" w:rsidRDefault="00BE16AD" w:rsidP="00BE16AD">
      <w:pPr>
        <w:pStyle w:val="BodyText"/>
        <w:numPr>
          <w:ilvl w:val="0"/>
          <w:numId w:val="24"/>
        </w:numPr>
        <w:rPr>
          <w:u w:val="single"/>
          <w:lang w:val="sr-Latn-CS"/>
        </w:rPr>
      </w:pPr>
      <w:r>
        <w:rPr>
          <w:color w:val="000000"/>
          <w:lang w:val="sr-Latn-RS"/>
        </w:rPr>
        <w:t>Neformalno obrazovanje</w:t>
      </w:r>
    </w:p>
    <w:p w14:paraId="1A34649E" w14:textId="77777777" w:rsidR="00BE16AD" w:rsidRPr="00993F07" w:rsidRDefault="00BE16AD" w:rsidP="00BE16AD">
      <w:pPr>
        <w:pStyle w:val="BodyText"/>
        <w:numPr>
          <w:ilvl w:val="0"/>
          <w:numId w:val="24"/>
        </w:numPr>
        <w:rPr>
          <w:u w:val="single"/>
          <w:lang w:val="sr-Latn-CS"/>
        </w:rPr>
      </w:pPr>
      <w:r>
        <w:rPr>
          <w:color w:val="000000"/>
          <w:lang w:val="sr-Latn-RS"/>
        </w:rPr>
        <w:t>Aktivnost na projektima i van fakulteta</w:t>
      </w:r>
    </w:p>
    <w:p w14:paraId="6704BD7D" w14:textId="77777777" w:rsidR="00BE16AD" w:rsidRPr="00D96EF7" w:rsidRDefault="00BE16AD" w:rsidP="00BE16AD">
      <w:pPr>
        <w:pStyle w:val="BodyText"/>
        <w:rPr>
          <w:lang w:val="sr-Latn-CS"/>
        </w:rPr>
      </w:pPr>
    </w:p>
    <w:p w14:paraId="3BE6582D" w14:textId="77777777" w:rsidR="00BE16AD" w:rsidRPr="00BE16AD" w:rsidRDefault="00BE16AD" w:rsidP="00BE16AD">
      <w:pPr>
        <w:pStyle w:val="BodyText"/>
        <w:rPr>
          <w:lang w:val="sr-Latn-RS"/>
        </w:rPr>
      </w:pPr>
      <w:r w:rsidRPr="00BE16AD">
        <w:rPr>
          <w:lang w:val="sr-Latn-RS"/>
        </w:rPr>
        <w:t>Obrazloženje odabira vođe</w:t>
      </w:r>
    </w:p>
    <w:p w14:paraId="0ED1822E" w14:textId="491A983B" w:rsidR="00BE16AD" w:rsidRPr="00993F07" w:rsidRDefault="00BE16AD" w:rsidP="00BE16AD">
      <w:pPr>
        <w:pStyle w:val="BodyText"/>
        <w:rPr>
          <w:lang w:val="sr-Latn-RS"/>
        </w:rPr>
      </w:pPr>
      <w:r w:rsidRPr="00993F07">
        <w:rPr>
          <w:lang w:val="sr-Latn-RS"/>
        </w:rPr>
        <w:t xml:space="preserve">Vođa ovog tima ima solidno </w:t>
      </w:r>
      <w:r>
        <w:rPr>
          <w:lang w:val="sr-Latn-RS"/>
        </w:rPr>
        <w:t xml:space="preserve">znanje tehnologije potrebne za realizaciju ovog projekta i dobre socijalne sposobnosti. Uz ovo neformalno obrazovanje i aktivnost van fakulteta doprinosi ovom timu. </w:t>
      </w:r>
    </w:p>
    <w:p w14:paraId="33CCAAD4" w14:textId="77777777" w:rsidR="00995C29" w:rsidRPr="006F61C6" w:rsidRDefault="00D62E1E" w:rsidP="00995C29">
      <w:pPr>
        <w:pStyle w:val="Heading1"/>
        <w:rPr>
          <w:lang w:val="sr-Latn-CS"/>
        </w:rPr>
      </w:pPr>
      <w:bookmarkStart w:id="8" w:name="_Toc137406271"/>
      <w:r>
        <w:rPr>
          <w:lang w:val="sr-Latn-CS"/>
        </w:rPr>
        <w:t>Komunikacija</w:t>
      </w:r>
      <w:bookmarkEnd w:id="8"/>
    </w:p>
    <w:p w14:paraId="6FDB219C" w14:textId="77777777" w:rsidR="00BE16AD" w:rsidRPr="00BE16AD" w:rsidRDefault="00BE16AD" w:rsidP="00BE16AD">
      <w:pPr>
        <w:pStyle w:val="BodyText"/>
        <w:rPr>
          <w:lang w:val="sr-Latn-CS"/>
        </w:rPr>
      </w:pPr>
      <w:r w:rsidRPr="00BE16AD">
        <w:rPr>
          <w:lang w:val="sr-Latn-CS"/>
        </w:rPr>
        <w:t>Načini komunikacije:</w:t>
      </w:r>
    </w:p>
    <w:p w14:paraId="44A54260" w14:textId="77777777" w:rsidR="00BE16AD" w:rsidRDefault="00BE16AD" w:rsidP="00BE16AD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Timski sastanci</w:t>
      </w:r>
    </w:p>
    <w:p w14:paraId="12F03B83" w14:textId="4D63E990" w:rsidR="00BE16AD" w:rsidRDefault="00BE16AD" w:rsidP="00BE16AD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Platforme za komunikaciju (Messenger, Microsoft Teams...)</w:t>
      </w:r>
    </w:p>
    <w:p w14:paraId="2527D3E1" w14:textId="77777777" w:rsidR="00BE16AD" w:rsidRPr="00BE16AD" w:rsidRDefault="00BE16AD" w:rsidP="00BE16AD">
      <w:pPr>
        <w:pStyle w:val="BodyText"/>
        <w:rPr>
          <w:lang w:val="sr-Latn-CS"/>
        </w:rPr>
      </w:pPr>
      <w:r w:rsidRPr="00BE16AD">
        <w:rPr>
          <w:lang w:val="sr-Latn-CS"/>
        </w:rPr>
        <w:t>Načini održavanja sastanaka:</w:t>
      </w:r>
    </w:p>
    <w:p w14:paraId="03F81690" w14:textId="000A5333" w:rsidR="00BE16AD" w:rsidRPr="00993F07" w:rsidRDefault="00BE16AD" w:rsidP="00BE16AD">
      <w:pPr>
        <w:pStyle w:val="BodyText"/>
        <w:rPr>
          <w:lang w:val="sr-Latn-CS"/>
        </w:rPr>
      </w:pPr>
      <w:r>
        <w:rPr>
          <w:lang w:val="sr-Latn-CS"/>
        </w:rPr>
        <w:t>Sastanci ovog tima će se održavati dva puta nedeljno u trajanju od sat vremena. Teme sastanka će biti napredak projekta, problemi i predlozi za unapređenje rada tima. U zavisnosti od obaveza članova tima, sastanci će se održavati uživo ili preko Teams-a.</w:t>
      </w:r>
    </w:p>
    <w:p w14:paraId="40487E3F" w14:textId="77777777" w:rsidR="00835400" w:rsidRPr="006F61C6" w:rsidRDefault="00835400" w:rsidP="00835400">
      <w:pPr>
        <w:pStyle w:val="Heading1"/>
        <w:rPr>
          <w:lang w:val="sr-Latn-CS"/>
        </w:rPr>
      </w:pPr>
      <w:bookmarkStart w:id="9" w:name="_Toc137406272"/>
      <w:r>
        <w:rPr>
          <w:lang w:val="sr-Latn-CS"/>
        </w:rPr>
        <w:lastRenderedPageBreak/>
        <w:t>Planiranje vremena</w:t>
      </w:r>
      <w:bookmarkEnd w:id="9"/>
    </w:p>
    <w:p w14:paraId="1FF979F0" w14:textId="77777777" w:rsidR="00BE16AD" w:rsidRDefault="00BE16AD" w:rsidP="00BE16AD">
      <w:pPr>
        <w:pStyle w:val="BodyText"/>
        <w:rPr>
          <w:lang w:val="sr-Latn-CS"/>
        </w:rPr>
      </w:pPr>
      <w:r>
        <w:rPr>
          <w:lang w:val="sr-Latn-CS"/>
        </w:rPr>
        <w:t>Prosečan</w:t>
      </w:r>
      <w:r w:rsidRPr="00D96EF7">
        <w:rPr>
          <w:lang w:val="sr-Latn-CS"/>
        </w:rPr>
        <w:t xml:space="preserve"> </w:t>
      </w:r>
      <w:r>
        <w:rPr>
          <w:lang w:val="sr-Latn-CS"/>
        </w:rPr>
        <w:t>nedeljni broj sati rada na izradi projekta (pojedinačno i timski):</w:t>
      </w:r>
    </w:p>
    <w:p w14:paraId="40C7BC23" w14:textId="77777777" w:rsidR="00BE16AD" w:rsidRDefault="00BE16AD" w:rsidP="00BE16AD">
      <w:pPr>
        <w:pStyle w:val="BodyText"/>
        <w:rPr>
          <w:lang w:val="sr-Latn-CS"/>
        </w:rPr>
      </w:pPr>
      <w:r w:rsidRPr="00BE16AD">
        <w:rPr>
          <w:lang w:val="sr-Latn-CS"/>
        </w:rPr>
        <w:t>Pojedinačno</w:t>
      </w:r>
      <w:r w:rsidRPr="00100B6B">
        <w:rPr>
          <w:lang w:val="sr-Latn-CS"/>
        </w:rPr>
        <w:t xml:space="preserve"> </w:t>
      </w:r>
      <w:r>
        <w:rPr>
          <w:lang w:val="sr-Latn-CS"/>
        </w:rPr>
        <w:t>-</w:t>
      </w:r>
      <w:r w:rsidRPr="00DD4B72">
        <w:rPr>
          <w:lang w:val="sr-Latn-CS"/>
        </w:rPr>
        <w:t xml:space="preserve"> </w:t>
      </w:r>
      <w:r>
        <w:rPr>
          <w:lang w:val="sr-Latn-CS"/>
        </w:rPr>
        <w:t>svaki član tima će na projektu raditi maksimalno 15 sati nedeljno</w:t>
      </w:r>
    </w:p>
    <w:p w14:paraId="49895D49" w14:textId="77777777" w:rsidR="00BE16AD" w:rsidRPr="00DD4B72" w:rsidRDefault="00BE16AD" w:rsidP="00BE16AD">
      <w:pPr>
        <w:pStyle w:val="BodyText"/>
        <w:rPr>
          <w:u w:val="single"/>
          <w:lang w:val="sr-Latn-CS"/>
        </w:rPr>
      </w:pPr>
      <w:r w:rsidRPr="00BE16AD">
        <w:rPr>
          <w:lang w:val="sr-Latn-CS"/>
        </w:rPr>
        <w:t xml:space="preserve">Timski </w:t>
      </w:r>
      <w:r>
        <w:rPr>
          <w:lang w:val="sr-Latn-CS"/>
        </w:rPr>
        <w:t xml:space="preserve">- </w:t>
      </w:r>
      <w:r w:rsidRPr="00DD4B72">
        <w:rPr>
          <w:lang w:val="sr-Latn-CS"/>
        </w:rPr>
        <w:t>članovi tima će zajedno na projektu raditi oko 5 sati nedeljno</w:t>
      </w:r>
    </w:p>
    <w:p w14:paraId="35CC99CE" w14:textId="77777777" w:rsidR="00BE16AD" w:rsidRPr="006F61C6" w:rsidRDefault="00BE16AD" w:rsidP="00BE16AD">
      <w:pPr>
        <w:pStyle w:val="BodyText"/>
        <w:rPr>
          <w:lang w:val="sr-Latn-CS"/>
        </w:rPr>
      </w:pPr>
      <w:r w:rsidRPr="00BE16AD">
        <w:rPr>
          <w:lang w:val="sr-Latn-CS"/>
        </w:rPr>
        <w:t>Ukupan broj sati</w:t>
      </w:r>
      <w:r>
        <w:rPr>
          <w:lang w:val="sr-Latn-CS"/>
        </w:rPr>
        <w:t xml:space="preserve"> rada na izradi projekta će biti oko 130 sati</w:t>
      </w:r>
    </w:p>
    <w:p w14:paraId="0948E8E5" w14:textId="77777777" w:rsidR="00835400" w:rsidRDefault="00835400" w:rsidP="00835400">
      <w:pPr>
        <w:pStyle w:val="BodyText"/>
        <w:rPr>
          <w:lang w:val="sr-Latn-RS"/>
        </w:rPr>
      </w:pPr>
    </w:p>
    <w:p w14:paraId="4D1B55A8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882E8" w14:textId="77777777" w:rsidR="0087320F" w:rsidRDefault="0087320F">
      <w:r>
        <w:separator/>
      </w:r>
    </w:p>
  </w:endnote>
  <w:endnote w:type="continuationSeparator" w:id="0">
    <w:p w14:paraId="4499D83B" w14:textId="77777777" w:rsidR="0087320F" w:rsidRDefault="0087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91125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2395A6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7913465B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00154214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4A94A82C" w14:textId="6325194D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20556">
            <w:rPr>
              <w:lang w:val="sr-Latn-CS"/>
            </w:rPr>
            <w:t xml:space="preserve"> ĆeBude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AF1CBE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4046E96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737F1767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F19F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40537" w14:textId="77777777" w:rsidR="0087320F" w:rsidRDefault="0087320F">
      <w:r>
        <w:separator/>
      </w:r>
    </w:p>
  </w:footnote>
  <w:footnote w:type="continuationSeparator" w:id="0">
    <w:p w14:paraId="742A1DCD" w14:textId="77777777" w:rsidR="0087320F" w:rsidRDefault="00873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C97" w14:textId="77777777" w:rsidR="002343C5" w:rsidRDefault="002343C5">
    <w:pPr>
      <w:rPr>
        <w:sz w:val="24"/>
      </w:rPr>
    </w:pPr>
  </w:p>
  <w:p w14:paraId="519C099E" w14:textId="77777777" w:rsidR="002343C5" w:rsidRDefault="002343C5">
    <w:pPr>
      <w:pBdr>
        <w:top w:val="single" w:sz="6" w:space="1" w:color="auto"/>
      </w:pBdr>
      <w:rPr>
        <w:sz w:val="24"/>
      </w:rPr>
    </w:pPr>
  </w:p>
  <w:p w14:paraId="5FCF5A5E" w14:textId="2F7A65E2" w:rsidR="002343C5" w:rsidRDefault="00B20556">
    <w:pPr>
      <w:pBdr>
        <w:bottom w:val="single" w:sz="6" w:space="1" w:color="auto"/>
      </w:pBdr>
      <w:jc w:val="right"/>
      <w:rPr>
        <w:sz w:val="24"/>
      </w:rPr>
    </w:pPr>
    <w:r w:rsidRPr="00B20556">
      <w:rPr>
        <w:rFonts w:ascii="Arial" w:hAnsi="Arial"/>
        <w:b/>
        <w:sz w:val="36"/>
        <w:lang w:val="sr-Latn-CS"/>
      </w:rPr>
      <w:t>ĆeBude</w:t>
    </w:r>
  </w:p>
  <w:p w14:paraId="30CAA4FC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0EC8D8EC" w14:textId="77777777">
      <w:tc>
        <w:tcPr>
          <w:tcW w:w="6379" w:type="dxa"/>
        </w:tcPr>
        <w:p w14:paraId="7EDA2C8E" w14:textId="3DAAC874" w:rsidR="002343C5" w:rsidRPr="006D0694" w:rsidRDefault="00DF3F6D">
          <w:pPr>
            <w:rPr>
              <w:lang w:val="sr-Latn-CS"/>
            </w:rPr>
          </w:pPr>
          <w:r>
            <w:rPr>
              <w:lang w:val="sr-Latn-CS"/>
            </w:rPr>
            <w:t>PP</w:t>
          </w:r>
        </w:p>
      </w:tc>
      <w:tc>
        <w:tcPr>
          <w:tcW w:w="3179" w:type="dxa"/>
        </w:tcPr>
        <w:p w14:paraId="12EC5014" w14:textId="0C81D792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</w:t>
          </w:r>
          <w:r w:rsidR="001E1757">
            <w:rPr>
              <w:lang w:val="sr-Latn-CS"/>
            </w:rPr>
            <w:t>2</w:t>
          </w:r>
        </w:p>
      </w:tc>
    </w:tr>
    <w:tr w:rsidR="002343C5" w:rsidRPr="006D0694" w14:paraId="33143555" w14:textId="77777777">
      <w:tc>
        <w:tcPr>
          <w:tcW w:w="6379" w:type="dxa"/>
        </w:tcPr>
        <w:p w14:paraId="4A369E6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2C6829B1" w14:textId="3BA0126D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3555DE">
            <w:rPr>
              <w:lang w:val="sr-Latn-CS"/>
            </w:rPr>
            <w:t>11</w:t>
          </w:r>
          <w:r w:rsidR="006F61C6" w:rsidRPr="006D0694">
            <w:rPr>
              <w:lang w:val="sr-Latn-CS"/>
            </w:rPr>
            <w:t>.0</w:t>
          </w:r>
          <w:r w:rsidR="003555DE">
            <w:rPr>
              <w:lang w:val="sr-Latn-CS"/>
            </w:rPr>
            <w:t>6</w:t>
          </w:r>
          <w:r w:rsidR="006F61C6" w:rsidRPr="006D0694">
            <w:rPr>
              <w:lang w:val="sr-Latn-CS"/>
            </w:rPr>
            <w:t>.20</w:t>
          </w:r>
          <w:r w:rsidR="005D52EC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4D9D2336" w14:textId="77777777">
      <w:tc>
        <w:tcPr>
          <w:tcW w:w="9558" w:type="dxa"/>
          <w:gridSpan w:val="2"/>
        </w:tcPr>
        <w:p w14:paraId="294EC30A" w14:textId="153D38D4" w:rsidR="002343C5" w:rsidRPr="006D0694" w:rsidRDefault="006F61C6" w:rsidP="002B476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88308C">
            <w:rPr>
              <w:lang w:val="sr-Latn-CS"/>
            </w:rPr>
            <w:t>BG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205C9A86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55C75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C3236E"/>
    <w:multiLevelType w:val="hybridMultilevel"/>
    <w:tmpl w:val="D9B464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AC1A63"/>
    <w:multiLevelType w:val="hybridMultilevel"/>
    <w:tmpl w:val="690449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B40A33"/>
    <w:multiLevelType w:val="hybridMultilevel"/>
    <w:tmpl w:val="E068A6B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C278B8"/>
    <w:multiLevelType w:val="hybridMultilevel"/>
    <w:tmpl w:val="EDB49E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8EA4C63"/>
    <w:multiLevelType w:val="hybridMultilevel"/>
    <w:tmpl w:val="4A8C57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 w15:restartNumberingAfterBreak="0">
    <w:nsid w:val="354311EE"/>
    <w:multiLevelType w:val="hybridMultilevel"/>
    <w:tmpl w:val="86C6C4A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9A3161"/>
    <w:multiLevelType w:val="hybridMultilevel"/>
    <w:tmpl w:val="35EAB1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87F014C"/>
    <w:multiLevelType w:val="hybridMultilevel"/>
    <w:tmpl w:val="8722C1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8A085B"/>
    <w:multiLevelType w:val="hybridMultilevel"/>
    <w:tmpl w:val="70BEB9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0C4734"/>
    <w:multiLevelType w:val="hybridMultilevel"/>
    <w:tmpl w:val="2088561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E293573"/>
    <w:multiLevelType w:val="hybridMultilevel"/>
    <w:tmpl w:val="738E95D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C4C4D60"/>
    <w:multiLevelType w:val="hybridMultilevel"/>
    <w:tmpl w:val="6714C5B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DC12FEC"/>
    <w:multiLevelType w:val="hybridMultilevel"/>
    <w:tmpl w:val="9FE24A8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37954644">
    <w:abstractNumId w:val="0"/>
  </w:num>
  <w:num w:numId="2" w16cid:durableId="1501846405">
    <w:abstractNumId w:val="1"/>
  </w:num>
  <w:num w:numId="3" w16cid:durableId="952833196">
    <w:abstractNumId w:val="5"/>
  </w:num>
  <w:num w:numId="4" w16cid:durableId="840046852">
    <w:abstractNumId w:val="22"/>
  </w:num>
  <w:num w:numId="5" w16cid:durableId="1725447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1892777">
    <w:abstractNumId w:val="7"/>
  </w:num>
  <w:num w:numId="7" w16cid:durableId="1819027429">
    <w:abstractNumId w:val="14"/>
  </w:num>
  <w:num w:numId="8" w16cid:durableId="1206597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1958630">
    <w:abstractNumId w:val="9"/>
  </w:num>
  <w:num w:numId="10" w16cid:durableId="1992060262">
    <w:abstractNumId w:val="17"/>
  </w:num>
  <w:num w:numId="11" w16cid:durableId="565989891">
    <w:abstractNumId w:val="21"/>
  </w:num>
  <w:num w:numId="12" w16cid:durableId="2019428293">
    <w:abstractNumId w:val="18"/>
  </w:num>
  <w:num w:numId="13" w16cid:durableId="1350445081">
    <w:abstractNumId w:val="10"/>
  </w:num>
  <w:num w:numId="14" w16cid:durableId="296879597">
    <w:abstractNumId w:val="12"/>
  </w:num>
  <w:num w:numId="15" w16cid:durableId="1848669982">
    <w:abstractNumId w:val="13"/>
  </w:num>
  <w:num w:numId="16" w16cid:durableId="204408977">
    <w:abstractNumId w:val="16"/>
  </w:num>
  <w:num w:numId="17" w16cid:durableId="1196191904">
    <w:abstractNumId w:val="2"/>
  </w:num>
  <w:num w:numId="18" w16cid:durableId="169027478">
    <w:abstractNumId w:val="8"/>
  </w:num>
  <w:num w:numId="19" w16cid:durableId="1783720526">
    <w:abstractNumId w:val="19"/>
  </w:num>
  <w:num w:numId="20" w16cid:durableId="1981761393">
    <w:abstractNumId w:val="3"/>
  </w:num>
  <w:num w:numId="21" w16cid:durableId="1577547302">
    <w:abstractNumId w:val="20"/>
  </w:num>
  <w:num w:numId="22" w16cid:durableId="1335844167">
    <w:abstractNumId w:val="11"/>
  </w:num>
  <w:num w:numId="23" w16cid:durableId="691343211">
    <w:abstractNumId w:val="23"/>
  </w:num>
  <w:num w:numId="24" w16cid:durableId="1300302209">
    <w:abstractNumId w:val="15"/>
  </w:num>
  <w:num w:numId="25" w16cid:durableId="1093941962">
    <w:abstractNumId w:val="24"/>
  </w:num>
  <w:num w:numId="26" w16cid:durableId="170753995">
    <w:abstractNumId w:val="4"/>
  </w:num>
  <w:num w:numId="27" w16cid:durableId="2118668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D3713"/>
    <w:rsid w:val="000F5EE8"/>
    <w:rsid w:val="00103833"/>
    <w:rsid w:val="00120922"/>
    <w:rsid w:val="00151CDF"/>
    <w:rsid w:val="00157DAE"/>
    <w:rsid w:val="001E1757"/>
    <w:rsid w:val="001E4E21"/>
    <w:rsid w:val="001F6798"/>
    <w:rsid w:val="00210E17"/>
    <w:rsid w:val="002343C5"/>
    <w:rsid w:val="0024759A"/>
    <w:rsid w:val="00257501"/>
    <w:rsid w:val="00260B17"/>
    <w:rsid w:val="002904A2"/>
    <w:rsid w:val="002B4765"/>
    <w:rsid w:val="003312BC"/>
    <w:rsid w:val="003555DE"/>
    <w:rsid w:val="00387292"/>
    <w:rsid w:val="00395D4D"/>
    <w:rsid w:val="003A4834"/>
    <w:rsid w:val="003A5DB3"/>
    <w:rsid w:val="003C6C27"/>
    <w:rsid w:val="003D5CA3"/>
    <w:rsid w:val="003E416D"/>
    <w:rsid w:val="003F7DFE"/>
    <w:rsid w:val="00422B0E"/>
    <w:rsid w:val="00452C20"/>
    <w:rsid w:val="0046548E"/>
    <w:rsid w:val="00490DC7"/>
    <w:rsid w:val="00495821"/>
    <w:rsid w:val="004A22E8"/>
    <w:rsid w:val="004A7644"/>
    <w:rsid w:val="0053248E"/>
    <w:rsid w:val="005430FA"/>
    <w:rsid w:val="00555767"/>
    <w:rsid w:val="00574004"/>
    <w:rsid w:val="00592DD3"/>
    <w:rsid w:val="005A054F"/>
    <w:rsid w:val="005C1F0C"/>
    <w:rsid w:val="005D52EC"/>
    <w:rsid w:val="00614EF5"/>
    <w:rsid w:val="00670936"/>
    <w:rsid w:val="006776CF"/>
    <w:rsid w:val="006A482B"/>
    <w:rsid w:val="006D0694"/>
    <w:rsid w:val="006D41CE"/>
    <w:rsid w:val="006F61C6"/>
    <w:rsid w:val="00721CBF"/>
    <w:rsid w:val="007913D8"/>
    <w:rsid w:val="00792B81"/>
    <w:rsid w:val="007A2854"/>
    <w:rsid w:val="007E1F8E"/>
    <w:rsid w:val="0081471E"/>
    <w:rsid w:val="00835400"/>
    <w:rsid w:val="0084235B"/>
    <w:rsid w:val="00851B00"/>
    <w:rsid w:val="0085349A"/>
    <w:rsid w:val="0085708C"/>
    <w:rsid w:val="00870F50"/>
    <w:rsid w:val="0087320F"/>
    <w:rsid w:val="0088308C"/>
    <w:rsid w:val="008C3E26"/>
    <w:rsid w:val="008E29EF"/>
    <w:rsid w:val="008E3870"/>
    <w:rsid w:val="008F13A1"/>
    <w:rsid w:val="009207A8"/>
    <w:rsid w:val="0093054F"/>
    <w:rsid w:val="00995C29"/>
    <w:rsid w:val="0099694D"/>
    <w:rsid w:val="009B639C"/>
    <w:rsid w:val="00A70277"/>
    <w:rsid w:val="00A74DEF"/>
    <w:rsid w:val="00A97B47"/>
    <w:rsid w:val="00AB1DE2"/>
    <w:rsid w:val="00AC06A4"/>
    <w:rsid w:val="00AE7AE3"/>
    <w:rsid w:val="00AF1CBE"/>
    <w:rsid w:val="00B10BF0"/>
    <w:rsid w:val="00B20556"/>
    <w:rsid w:val="00B357AD"/>
    <w:rsid w:val="00B40827"/>
    <w:rsid w:val="00B549D9"/>
    <w:rsid w:val="00B659C3"/>
    <w:rsid w:val="00B75D52"/>
    <w:rsid w:val="00B93575"/>
    <w:rsid w:val="00BB7AAA"/>
    <w:rsid w:val="00BD39B8"/>
    <w:rsid w:val="00BD6B56"/>
    <w:rsid w:val="00BE16AD"/>
    <w:rsid w:val="00C24B5D"/>
    <w:rsid w:val="00C30C23"/>
    <w:rsid w:val="00C4723D"/>
    <w:rsid w:val="00C502CA"/>
    <w:rsid w:val="00CC420E"/>
    <w:rsid w:val="00CE0D70"/>
    <w:rsid w:val="00CE22F8"/>
    <w:rsid w:val="00CF694C"/>
    <w:rsid w:val="00D104B9"/>
    <w:rsid w:val="00D36260"/>
    <w:rsid w:val="00D62E1E"/>
    <w:rsid w:val="00D96EF7"/>
    <w:rsid w:val="00D97F08"/>
    <w:rsid w:val="00DE28D0"/>
    <w:rsid w:val="00DF310B"/>
    <w:rsid w:val="00DF3F6D"/>
    <w:rsid w:val="00E464F7"/>
    <w:rsid w:val="00EA1072"/>
    <w:rsid w:val="00EB4996"/>
    <w:rsid w:val="00EC70CF"/>
    <w:rsid w:val="00F267E3"/>
    <w:rsid w:val="00F334DC"/>
    <w:rsid w:val="00F62203"/>
    <w:rsid w:val="00F91997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1C89F8"/>
  <w15:chartTrackingRefBased/>
  <w15:docId w15:val="{1601EAC6-D423-4F2F-A65A-6E94EC69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395D4D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FBD8DF5DADA47BBE3C1E0D33873DF" ma:contentTypeVersion="9" ma:contentTypeDescription="Create a new document." ma:contentTypeScope="" ma:versionID="426eff32d83aeddf06ce30023858586c">
  <xsd:schema xmlns:xsd="http://www.w3.org/2001/XMLSchema" xmlns:xs="http://www.w3.org/2001/XMLSchema" xmlns:p="http://schemas.microsoft.com/office/2006/metadata/properties" xmlns:ns2="e1daf3f0-0066-4214-92e1-4c026fef2ca8" xmlns:ns3="7f27733b-365b-4199-95ba-92106c575d41" targetNamespace="http://schemas.microsoft.com/office/2006/metadata/properties" ma:root="true" ma:fieldsID="2bdd12e27e69d52e2dc6cde6eacc635f" ns2:_="" ns3:_="">
    <xsd:import namespace="e1daf3f0-0066-4214-92e1-4c026fef2ca8"/>
    <xsd:import namespace="7f27733b-365b-4199-95ba-92106c575d4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af3f0-0066-4214-92e1-4c026fef2c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7733b-365b-4199-95ba-92106c575d4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abe93cd-5093-45da-85b2-82cd16c39ce4}" ma:internalName="TaxCatchAll" ma:showField="CatchAllData" ma:web="7f27733b-365b-4199-95ba-92106c575d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27733b-365b-4199-95ba-92106c575d41" xsi:nil="true"/>
    <lcf76f155ced4ddcb4097134ff3c332f xmlns="e1daf3f0-0066-4214-92e1-4c026fef2ca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62AEFB-DC23-43FD-A413-F20E06C05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af3f0-0066-4214-92e1-4c026fef2ca8"/>
    <ds:schemaRef ds:uri="7f27733b-365b-4199-95ba-92106c575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D25CA4-49E3-4AF3-8AC5-7A03C37AFFF2}">
  <ds:schemaRefs>
    <ds:schemaRef ds:uri="http://schemas.microsoft.com/office/2006/metadata/properties"/>
    <ds:schemaRef ds:uri="http://schemas.microsoft.com/office/infopath/2007/PartnerControls"/>
    <ds:schemaRef ds:uri="7f27733b-365b-4199-95ba-92106c575d41"/>
    <ds:schemaRef ds:uri="e1daf3f0-0066-4214-92e1-4c026fef2ca8"/>
  </ds:schemaRefs>
</ds:datastoreItem>
</file>

<file path=customXml/itemProps3.xml><?xml version="1.0" encoding="utf-8"?>
<ds:datastoreItem xmlns:ds="http://schemas.openxmlformats.org/officeDocument/2006/customXml" ds:itemID="{95E890AB-76DC-41CD-8744-FBEFBC2E1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68</TotalTime>
  <Pages>7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Lazar Arsic</cp:lastModifiedBy>
  <cp:revision>13</cp:revision>
  <cp:lastPrinted>1999-04-23T12:49:00Z</cp:lastPrinted>
  <dcterms:created xsi:type="dcterms:W3CDTF">2023-03-02T21:27:00Z</dcterms:created>
  <dcterms:modified xsi:type="dcterms:W3CDTF">2023-06-11T18:04:00Z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0x010100C5DFBD8DF5DADA47BBE3C1E0D33873DF</vt:lpwstr>
  </property>
</Properties>
</file>